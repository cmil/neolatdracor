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katabulky"/>
        <w:tblW w:w="9639" w:type="dxa"/>
        <w:tblLook w:val="04A0" w:firstRow="1" w:lastRow="0" w:firstColumn="1" w:lastColumn="0" w:noHBand="0" w:noVBand="1"/>
      </w:tblPr>
      <w:tblGrid>
        <w:gridCol w:w="2706"/>
        <w:gridCol w:w="4359"/>
        <w:gridCol w:w="2574"/>
      </w:tblGrid>
      <w:tr w:rsidR="009E2D80" w:rsidRPr="009E2D80" w14:paraId="47FD0807" w14:textId="77777777" w:rsidTr="00FD2E65">
        <w:tc>
          <w:tcPr>
            <w:tcW w:w="2835" w:type="dxa"/>
          </w:tcPr>
          <w:p w14:paraId="7D2053D3" w14:textId="19034254" w:rsidR="009E2D80" w:rsidRPr="00AD4FFA" w:rsidRDefault="009E2D80" w:rsidP="009E2D80">
            <w:pPr>
              <w:pStyle w:val="DraCormetadata"/>
              <w:rPr>
                <w:lang w:val="cs-CZ"/>
              </w:rPr>
            </w:pPr>
            <w:r w:rsidRPr="009E2D80">
              <w:t>Metadata type</w:t>
            </w:r>
            <w:r w:rsidR="00AD4FFA">
              <w:rPr>
                <w:lang w:val="cs-CZ"/>
              </w:rPr>
              <w:t>-</w:t>
            </w:r>
          </w:p>
        </w:tc>
        <w:tc>
          <w:tcPr>
            <w:tcW w:w="3969" w:type="dxa"/>
          </w:tcPr>
          <w:p w14:paraId="5C3CC507" w14:textId="77777777" w:rsidR="009E2D80" w:rsidRPr="009E2D80" w:rsidRDefault="009E2D80" w:rsidP="009E2D80">
            <w:pPr>
              <w:pStyle w:val="DraCormetadata"/>
            </w:pPr>
            <w:r w:rsidRPr="009E2D80">
              <w:t>Metadata</w:t>
            </w:r>
          </w:p>
        </w:tc>
        <w:tc>
          <w:tcPr>
            <w:tcW w:w="2835" w:type="dxa"/>
          </w:tcPr>
          <w:p w14:paraId="225F95A8" w14:textId="77777777" w:rsidR="009E2D80" w:rsidRPr="009E2D80" w:rsidRDefault="009E2D80" w:rsidP="009E2D80">
            <w:pPr>
              <w:pStyle w:val="DraCormetadata"/>
            </w:pPr>
            <w:r w:rsidRPr="009E2D80">
              <w:t>Comment on the metadata type</w:t>
            </w:r>
          </w:p>
        </w:tc>
      </w:tr>
      <w:tr w:rsidR="009E2D80" w:rsidRPr="00627D59" w14:paraId="136708F0" w14:textId="77777777" w:rsidTr="00FD2E65">
        <w:tc>
          <w:tcPr>
            <w:tcW w:w="2835" w:type="dxa"/>
          </w:tcPr>
          <w:p w14:paraId="5129BEA5" w14:textId="77777777" w:rsidR="009E2D80" w:rsidRPr="009E2D80" w:rsidRDefault="009E2D80" w:rsidP="009E2D80">
            <w:pPr>
              <w:pStyle w:val="DraCormetadata"/>
            </w:pPr>
            <w:r w:rsidRPr="009E2D80">
              <w:t>Work title</w:t>
            </w:r>
          </w:p>
        </w:tc>
        <w:tc>
          <w:tcPr>
            <w:tcW w:w="3969" w:type="dxa"/>
          </w:tcPr>
          <w:p w14:paraId="4983B26E" w14:textId="77777777" w:rsidR="009E2D80" w:rsidRPr="009E2D80" w:rsidRDefault="009E2D80" w:rsidP="009E2D80">
            <w:pPr>
              <w:pStyle w:val="DraCormetadata"/>
            </w:pPr>
            <w:r w:rsidRPr="009E2D80">
              <w:t>Saul tragoedia sacra</w:t>
            </w:r>
          </w:p>
        </w:tc>
        <w:tc>
          <w:tcPr>
            <w:tcW w:w="2835" w:type="dxa"/>
          </w:tcPr>
          <w:p w14:paraId="5C6114C7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39327FAB" w14:textId="77777777" w:rsidTr="00FD2E65">
        <w:tc>
          <w:tcPr>
            <w:tcW w:w="2835" w:type="dxa"/>
          </w:tcPr>
          <w:p w14:paraId="72CE8F37" w14:textId="77777777" w:rsidR="009E2D80" w:rsidRPr="009E2D80" w:rsidRDefault="009E2D80" w:rsidP="009E2D80">
            <w:pPr>
              <w:pStyle w:val="DraCormetadata"/>
            </w:pPr>
            <w:r w:rsidRPr="009E2D80">
              <w:t>Work Wikidata ID</w:t>
            </w:r>
          </w:p>
        </w:tc>
        <w:tc>
          <w:tcPr>
            <w:tcW w:w="3969" w:type="dxa"/>
          </w:tcPr>
          <w:p w14:paraId="79591B60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6A7C2F61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1CF47043" w14:textId="77777777" w:rsidTr="00FD2E65">
        <w:tc>
          <w:tcPr>
            <w:tcW w:w="2835" w:type="dxa"/>
          </w:tcPr>
          <w:p w14:paraId="61589E62" w14:textId="77777777" w:rsidR="009E2D80" w:rsidRPr="009E2D80" w:rsidRDefault="009E2D80" w:rsidP="009E2D80">
            <w:pPr>
              <w:pStyle w:val="DraCormetadata"/>
            </w:pPr>
            <w:r w:rsidRPr="009E2D80">
              <w:t>Genre</w:t>
            </w:r>
          </w:p>
        </w:tc>
        <w:tc>
          <w:tcPr>
            <w:tcW w:w="3969" w:type="dxa"/>
          </w:tcPr>
          <w:p w14:paraId="1FC0F896" w14:textId="3537F965" w:rsidR="009E2D80" w:rsidRPr="009E2D80" w:rsidRDefault="00782151" w:rsidP="009E2D80">
            <w:pPr>
              <w:pStyle w:val="DraCormetadata"/>
            </w:pPr>
            <w:r>
              <w:rPr>
                <w:lang w:val="cs-CZ"/>
              </w:rPr>
              <w:t>t</w:t>
            </w:r>
            <w:r w:rsidR="009E2D80" w:rsidRPr="009E2D80">
              <w:t>ragedy</w:t>
            </w:r>
          </w:p>
        </w:tc>
        <w:tc>
          <w:tcPr>
            <w:tcW w:w="2835" w:type="dxa"/>
          </w:tcPr>
          <w:p w14:paraId="490D43F2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21CECD20" w14:textId="77777777" w:rsidTr="00FD2E65">
        <w:tc>
          <w:tcPr>
            <w:tcW w:w="2835" w:type="dxa"/>
          </w:tcPr>
          <w:p w14:paraId="6883698B" w14:textId="77777777" w:rsidR="009E2D80" w:rsidRPr="009E2D80" w:rsidRDefault="009E2D80" w:rsidP="009E2D80">
            <w:pPr>
              <w:pStyle w:val="DraCormetadata"/>
            </w:pPr>
            <w:r w:rsidRPr="009E2D80">
              <w:t>Genre Wikidata ID</w:t>
            </w:r>
          </w:p>
        </w:tc>
        <w:tc>
          <w:tcPr>
            <w:tcW w:w="3969" w:type="dxa"/>
          </w:tcPr>
          <w:p w14:paraId="1474E3F9" w14:textId="77777777" w:rsidR="009E2D80" w:rsidRPr="009E2D80" w:rsidRDefault="009E2D80" w:rsidP="009E2D80">
            <w:pPr>
              <w:pStyle w:val="DraCormetadata"/>
            </w:pPr>
            <w:r w:rsidRPr="009E2D80">
              <w:t>Q80930</w:t>
            </w:r>
          </w:p>
        </w:tc>
        <w:tc>
          <w:tcPr>
            <w:tcW w:w="2835" w:type="dxa"/>
          </w:tcPr>
          <w:p w14:paraId="635A7F34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269E2DEF" w14:textId="77777777" w:rsidTr="00FD2E65">
        <w:tc>
          <w:tcPr>
            <w:tcW w:w="2835" w:type="dxa"/>
          </w:tcPr>
          <w:p w14:paraId="15A0194C" w14:textId="77777777" w:rsidR="009E2D80" w:rsidRPr="009E2D80" w:rsidRDefault="009E2D80" w:rsidP="009E2D80">
            <w:pPr>
              <w:pStyle w:val="DraCormetadata"/>
            </w:pPr>
            <w:r w:rsidRPr="009E2D80">
              <w:t>Region</w:t>
            </w:r>
          </w:p>
        </w:tc>
        <w:tc>
          <w:tcPr>
            <w:tcW w:w="3969" w:type="dxa"/>
          </w:tcPr>
          <w:p w14:paraId="39F735D4" w14:textId="77777777" w:rsidR="009E2D80" w:rsidRPr="009E2D80" w:rsidRDefault="009E2D80" w:rsidP="009E2D80">
            <w:pPr>
              <w:pStyle w:val="DraCormetadata"/>
            </w:pPr>
            <w:r w:rsidRPr="009E2D80">
              <w:t>Low Countries?</w:t>
            </w:r>
          </w:p>
        </w:tc>
        <w:tc>
          <w:tcPr>
            <w:tcW w:w="2835" w:type="dxa"/>
          </w:tcPr>
          <w:p w14:paraId="5BD8C8DA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18BFCA7A" w14:textId="77777777" w:rsidTr="00FD2E65">
        <w:tc>
          <w:tcPr>
            <w:tcW w:w="2835" w:type="dxa"/>
          </w:tcPr>
          <w:p w14:paraId="1D550264" w14:textId="77777777" w:rsidR="009E2D80" w:rsidRPr="009E2D80" w:rsidRDefault="009E2D80" w:rsidP="009E2D80">
            <w:pPr>
              <w:pStyle w:val="DraCormetadata"/>
            </w:pPr>
            <w:r w:rsidRPr="009E2D80">
              <w:t>Region Wikidata ID</w:t>
            </w:r>
          </w:p>
        </w:tc>
        <w:tc>
          <w:tcPr>
            <w:tcW w:w="3969" w:type="dxa"/>
          </w:tcPr>
          <w:p w14:paraId="614984A0" w14:textId="77777777" w:rsidR="009E2D80" w:rsidRPr="009E2D80" w:rsidRDefault="009E2D80" w:rsidP="009E2D80">
            <w:pPr>
              <w:pStyle w:val="DraCormetadata"/>
            </w:pPr>
            <w:r w:rsidRPr="009E2D80">
              <w:t>Q476033?</w:t>
            </w:r>
          </w:p>
        </w:tc>
        <w:tc>
          <w:tcPr>
            <w:tcW w:w="2835" w:type="dxa"/>
          </w:tcPr>
          <w:p w14:paraId="5C71E735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9E2D80" w14:paraId="110074A9" w14:textId="77777777" w:rsidTr="00FD2E65">
        <w:tc>
          <w:tcPr>
            <w:tcW w:w="2835" w:type="dxa"/>
          </w:tcPr>
          <w:p w14:paraId="10C76538" w14:textId="77777777" w:rsidR="009E2D80" w:rsidRPr="009E2D80" w:rsidRDefault="009E2D80" w:rsidP="009E2D80">
            <w:pPr>
              <w:pStyle w:val="DraCormetadata"/>
            </w:pPr>
            <w:r w:rsidRPr="009E2D80">
              <w:t>Printed</w:t>
            </w:r>
          </w:p>
        </w:tc>
        <w:tc>
          <w:tcPr>
            <w:tcW w:w="3969" w:type="dxa"/>
          </w:tcPr>
          <w:p w14:paraId="4C82BFFA" w14:textId="77777777" w:rsidR="009E2D80" w:rsidRPr="009E2D80" w:rsidRDefault="009E2D80" w:rsidP="009E2D80">
            <w:pPr>
              <w:pStyle w:val="DraCormetadata"/>
            </w:pPr>
            <w:r w:rsidRPr="009E2D80">
              <w:t>1628</w:t>
            </w:r>
          </w:p>
        </w:tc>
        <w:tc>
          <w:tcPr>
            <w:tcW w:w="2835" w:type="dxa"/>
          </w:tcPr>
          <w:p w14:paraId="4F0BC139" w14:textId="77777777" w:rsidR="009E2D80" w:rsidRPr="009E2D80" w:rsidRDefault="009E2D80" w:rsidP="009E2D80">
            <w:pPr>
              <w:pStyle w:val="DraCormetadata"/>
            </w:pPr>
            <w:r w:rsidRPr="009E2D80">
              <w:t>[If the date is not clear, you may specify as follows: “not before AAAA, not after BBBB”.]</w:t>
            </w:r>
          </w:p>
        </w:tc>
      </w:tr>
      <w:tr w:rsidR="009E2D80" w:rsidRPr="00627D59" w14:paraId="594CB287" w14:textId="77777777" w:rsidTr="00FD2E65">
        <w:tc>
          <w:tcPr>
            <w:tcW w:w="2835" w:type="dxa"/>
          </w:tcPr>
          <w:p w14:paraId="59883FC6" w14:textId="77777777" w:rsidR="009E2D80" w:rsidRPr="009E2D80" w:rsidRDefault="009E2D80" w:rsidP="009E2D80">
            <w:pPr>
              <w:pStyle w:val="DraCormetadata"/>
            </w:pPr>
            <w:r w:rsidRPr="009E2D80">
              <w:t>Premiered</w:t>
            </w:r>
          </w:p>
        </w:tc>
        <w:tc>
          <w:tcPr>
            <w:tcW w:w="3969" w:type="dxa"/>
          </w:tcPr>
          <w:p w14:paraId="5B037A9A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2F834076" w14:textId="77777777" w:rsidR="009E2D80" w:rsidRPr="009E2D80" w:rsidRDefault="009E2D80" w:rsidP="009E2D80">
            <w:pPr>
              <w:pStyle w:val="DraCormetadata"/>
            </w:pPr>
            <w:r w:rsidRPr="009E2D80">
              <w:t>[See above.]</w:t>
            </w:r>
          </w:p>
        </w:tc>
      </w:tr>
      <w:tr w:rsidR="009E2D80" w:rsidRPr="00627D59" w14:paraId="2BEED81E" w14:textId="77777777" w:rsidTr="00FD2E65">
        <w:tc>
          <w:tcPr>
            <w:tcW w:w="2835" w:type="dxa"/>
          </w:tcPr>
          <w:p w14:paraId="6E69BFB4" w14:textId="77777777" w:rsidR="009E2D80" w:rsidRPr="009E2D80" w:rsidRDefault="009E2D80" w:rsidP="009E2D80">
            <w:pPr>
              <w:pStyle w:val="DraCormetadata"/>
            </w:pPr>
            <w:r w:rsidRPr="009E2D80">
              <w:t>Written</w:t>
            </w:r>
          </w:p>
        </w:tc>
        <w:tc>
          <w:tcPr>
            <w:tcW w:w="3969" w:type="dxa"/>
          </w:tcPr>
          <w:p w14:paraId="69EC5459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2A6CD331" w14:textId="77777777" w:rsidR="009E2D80" w:rsidRPr="009E2D80" w:rsidRDefault="009E2D80" w:rsidP="009E2D80">
            <w:pPr>
              <w:pStyle w:val="DraCormetadata"/>
            </w:pPr>
            <w:r w:rsidRPr="009E2D80">
              <w:t>[See above.]</w:t>
            </w:r>
          </w:p>
        </w:tc>
      </w:tr>
      <w:tr w:rsidR="009E2D80" w:rsidRPr="009E2D80" w14:paraId="2F974515" w14:textId="77777777" w:rsidTr="00FD2E65">
        <w:tc>
          <w:tcPr>
            <w:tcW w:w="2835" w:type="dxa"/>
          </w:tcPr>
          <w:p w14:paraId="04E5BE29" w14:textId="77777777" w:rsidR="009E2D80" w:rsidRPr="009E2D80" w:rsidRDefault="009E2D80" w:rsidP="009E2D80">
            <w:pPr>
              <w:pStyle w:val="DraCormetadata"/>
            </w:pPr>
            <w:r w:rsidRPr="009E2D80">
              <w:t>Author</w:t>
            </w:r>
          </w:p>
        </w:tc>
        <w:tc>
          <w:tcPr>
            <w:tcW w:w="3969" w:type="dxa"/>
          </w:tcPr>
          <w:p w14:paraId="7CBCD467" w14:textId="77777777" w:rsidR="009E2D80" w:rsidRPr="009E2D80" w:rsidRDefault="009E2D80" w:rsidP="009E2D80">
            <w:pPr>
              <w:pStyle w:val="DraCormetadata"/>
            </w:pPr>
            <w:r w:rsidRPr="009E2D80">
              <w:t>Jacobus Cornelius Lummenaeus à Marca</w:t>
            </w:r>
          </w:p>
        </w:tc>
        <w:tc>
          <w:tcPr>
            <w:tcW w:w="2835" w:type="dxa"/>
          </w:tcPr>
          <w:p w14:paraId="732D6562" w14:textId="77777777" w:rsidR="009E2D80" w:rsidRPr="009E2D80" w:rsidRDefault="009E2D80" w:rsidP="009E2D80">
            <w:pPr>
              <w:pStyle w:val="DraCormetadata"/>
            </w:pPr>
            <w:r w:rsidRPr="009E2D80">
              <w:t>[Give the English name version.]</w:t>
            </w:r>
          </w:p>
        </w:tc>
      </w:tr>
      <w:tr w:rsidR="009E2D80" w:rsidRPr="00627D59" w14:paraId="2272428E" w14:textId="77777777" w:rsidTr="00FD2E65">
        <w:tc>
          <w:tcPr>
            <w:tcW w:w="2835" w:type="dxa"/>
          </w:tcPr>
          <w:p w14:paraId="5942006F" w14:textId="77777777" w:rsidR="009E2D80" w:rsidRPr="009E2D80" w:rsidRDefault="009E2D80" w:rsidP="009E2D80">
            <w:pPr>
              <w:pStyle w:val="DraCormetadata"/>
            </w:pPr>
            <w:r w:rsidRPr="009E2D80">
              <w:t>Author Wikidata ID</w:t>
            </w:r>
          </w:p>
        </w:tc>
        <w:tc>
          <w:tcPr>
            <w:tcW w:w="3969" w:type="dxa"/>
          </w:tcPr>
          <w:p w14:paraId="541778F1" w14:textId="77777777" w:rsidR="009E2D80" w:rsidRPr="009E2D80" w:rsidRDefault="009E2D80" w:rsidP="009E2D80">
            <w:pPr>
              <w:pStyle w:val="DraCormetadata"/>
            </w:pPr>
            <w:r w:rsidRPr="009E2D80">
              <w:t>Q112481178</w:t>
            </w:r>
          </w:p>
        </w:tc>
        <w:tc>
          <w:tcPr>
            <w:tcW w:w="2835" w:type="dxa"/>
          </w:tcPr>
          <w:p w14:paraId="23878E7E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445601B5" w14:textId="77777777" w:rsidTr="00FD2E65">
        <w:tc>
          <w:tcPr>
            <w:tcW w:w="2835" w:type="dxa"/>
          </w:tcPr>
          <w:p w14:paraId="146FFFB4" w14:textId="77777777" w:rsidR="009E2D80" w:rsidRPr="009E2D80" w:rsidRDefault="009E2D80" w:rsidP="009E2D80">
            <w:pPr>
              <w:pStyle w:val="DraCormetadata"/>
            </w:pPr>
            <w:r w:rsidRPr="009E2D80">
              <w:t>Author GND ID</w:t>
            </w:r>
          </w:p>
        </w:tc>
        <w:tc>
          <w:tcPr>
            <w:tcW w:w="3969" w:type="dxa"/>
          </w:tcPr>
          <w:p w14:paraId="27B1661F" w14:textId="77777777" w:rsidR="009E2D80" w:rsidRPr="009E2D80" w:rsidRDefault="009E2D80" w:rsidP="009E2D80">
            <w:pPr>
              <w:pStyle w:val="DraCormetadata"/>
            </w:pPr>
            <w:r w:rsidRPr="009E2D80">
              <w:t>131814397</w:t>
            </w:r>
          </w:p>
        </w:tc>
        <w:tc>
          <w:tcPr>
            <w:tcW w:w="2835" w:type="dxa"/>
          </w:tcPr>
          <w:p w14:paraId="5BA782E9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9E2D80" w14:paraId="4E7122CC" w14:textId="77777777" w:rsidTr="00FD2E65">
        <w:tc>
          <w:tcPr>
            <w:tcW w:w="2835" w:type="dxa"/>
          </w:tcPr>
          <w:p w14:paraId="328C4729" w14:textId="77777777" w:rsidR="009E2D80" w:rsidRPr="009E2D80" w:rsidRDefault="009E2D80" w:rsidP="009E2D80">
            <w:pPr>
              <w:pStyle w:val="DraCormetadata"/>
            </w:pPr>
            <w:r w:rsidRPr="009E2D80">
              <w:t>Editor of the source critical edition or source online edition</w:t>
            </w:r>
          </w:p>
        </w:tc>
        <w:tc>
          <w:tcPr>
            <w:tcW w:w="3969" w:type="dxa"/>
          </w:tcPr>
          <w:p w14:paraId="4A92B188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78B18CBD" w14:textId="77777777" w:rsidR="009E2D80" w:rsidRPr="009E2D80" w:rsidRDefault="009E2D80" w:rsidP="009E2D80">
            <w:pPr>
              <w:pStyle w:val="DraCormetadata"/>
            </w:pPr>
            <w:r w:rsidRPr="009E2D80">
              <w:t>[If applicable, give the editor(s) of the source critical edition or source online edition.]</w:t>
            </w:r>
          </w:p>
        </w:tc>
      </w:tr>
      <w:tr w:rsidR="009E2D80" w:rsidRPr="00627D59" w14:paraId="1227AA20" w14:textId="77777777" w:rsidTr="00FD2E65">
        <w:tc>
          <w:tcPr>
            <w:tcW w:w="2835" w:type="dxa"/>
          </w:tcPr>
          <w:p w14:paraId="6550DAED" w14:textId="77777777" w:rsidR="009E2D80" w:rsidRPr="009E2D80" w:rsidRDefault="009E2D80" w:rsidP="009E2D80">
            <w:pPr>
              <w:pStyle w:val="DraCormetadata"/>
            </w:pPr>
            <w:r w:rsidRPr="009E2D80">
              <w:t>Transcribed under the supervision of</w:t>
            </w:r>
          </w:p>
        </w:tc>
        <w:tc>
          <w:tcPr>
            <w:tcW w:w="3969" w:type="dxa"/>
          </w:tcPr>
          <w:p w14:paraId="69EBA8BC" w14:textId="77777777" w:rsidR="009E2D80" w:rsidRPr="009E2D80" w:rsidRDefault="009E2D80" w:rsidP="009E2D80">
            <w:pPr>
              <w:pStyle w:val="DraCormetadata"/>
            </w:pPr>
            <w:r w:rsidRPr="009E2D80">
              <w:t>Jan Bloemendal</w:t>
            </w:r>
          </w:p>
        </w:tc>
        <w:tc>
          <w:tcPr>
            <w:tcW w:w="2835" w:type="dxa"/>
          </w:tcPr>
          <w:p w14:paraId="10B5310E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144B89D0" w14:textId="77777777" w:rsidTr="00FD2E65">
        <w:tc>
          <w:tcPr>
            <w:tcW w:w="2835" w:type="dxa"/>
          </w:tcPr>
          <w:p w14:paraId="16B63E68" w14:textId="77777777" w:rsidR="009E2D80" w:rsidRPr="009E2D80" w:rsidRDefault="009E2D80" w:rsidP="009E2D80">
            <w:pPr>
              <w:pStyle w:val="DraCormetadata"/>
            </w:pPr>
            <w:r w:rsidRPr="009E2D80">
              <w:t>Transcribed by</w:t>
            </w:r>
          </w:p>
        </w:tc>
        <w:tc>
          <w:tcPr>
            <w:tcW w:w="3969" w:type="dxa"/>
          </w:tcPr>
          <w:p w14:paraId="6884D8C5" w14:textId="77777777" w:rsidR="009E2D80" w:rsidRPr="009E2D80" w:rsidRDefault="009E2D80" w:rsidP="009E2D80">
            <w:pPr>
              <w:pStyle w:val="DraCormetadata"/>
            </w:pPr>
            <w:r w:rsidRPr="009E2D80">
              <w:t>Bram Boers</w:t>
            </w:r>
          </w:p>
        </w:tc>
        <w:tc>
          <w:tcPr>
            <w:tcW w:w="2835" w:type="dxa"/>
          </w:tcPr>
          <w:p w14:paraId="4B7CF839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1DC6394F" w14:textId="77777777" w:rsidTr="00FD2E65">
        <w:tc>
          <w:tcPr>
            <w:tcW w:w="2835" w:type="dxa"/>
          </w:tcPr>
          <w:p w14:paraId="30F2A1A4" w14:textId="77777777" w:rsidR="009E2D80" w:rsidRPr="009E2D80" w:rsidRDefault="009E2D80" w:rsidP="009E2D80">
            <w:pPr>
              <w:pStyle w:val="DraCormetadata"/>
            </w:pPr>
            <w:r w:rsidRPr="009E2D80">
              <w:t>Transcription software</w:t>
            </w:r>
          </w:p>
        </w:tc>
        <w:tc>
          <w:tcPr>
            <w:tcW w:w="3969" w:type="dxa"/>
          </w:tcPr>
          <w:p w14:paraId="672FE971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341B7E3A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9E2D80" w14:paraId="7B811AAF" w14:textId="77777777" w:rsidTr="00FD2E65">
        <w:tc>
          <w:tcPr>
            <w:tcW w:w="2835" w:type="dxa"/>
          </w:tcPr>
          <w:p w14:paraId="5891550E" w14:textId="77777777" w:rsidR="009E2D80" w:rsidRPr="009E2D80" w:rsidRDefault="009E2D80" w:rsidP="009E2D80">
            <w:pPr>
              <w:pStyle w:val="DraCormetadata"/>
            </w:pPr>
            <w:r w:rsidRPr="009E2D80">
              <w:t>Converted to TEI under the supervision of</w:t>
            </w:r>
          </w:p>
        </w:tc>
        <w:tc>
          <w:tcPr>
            <w:tcW w:w="3969" w:type="dxa"/>
          </w:tcPr>
          <w:p w14:paraId="5A78CD41" w14:textId="49C8397E" w:rsidR="009E2D80" w:rsidRPr="009E2D80" w:rsidRDefault="009E2D80" w:rsidP="00FD2E65">
            <w:pPr>
              <w:pStyle w:val="DraCormetadata"/>
            </w:pPr>
            <w:r w:rsidRPr="009E2D80">
              <w:t>Julia J</w:t>
            </w:r>
            <w:r w:rsidR="00FD2E65">
              <w:rPr>
                <w:lang w:val="cs-CZ"/>
              </w:rPr>
              <w:t>ennifer</w:t>
            </w:r>
            <w:r w:rsidRPr="009E2D80">
              <w:t xml:space="preserve"> Biene </w:t>
            </w:r>
          </w:p>
        </w:tc>
        <w:tc>
          <w:tcPr>
            <w:tcW w:w="2835" w:type="dxa"/>
          </w:tcPr>
          <w:p w14:paraId="67672847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9E2D80" w14:paraId="4800E6AF" w14:textId="77777777" w:rsidTr="00FD2E65">
        <w:tc>
          <w:tcPr>
            <w:tcW w:w="2835" w:type="dxa"/>
          </w:tcPr>
          <w:p w14:paraId="22E9A52F" w14:textId="77777777" w:rsidR="009E2D80" w:rsidRPr="009E2D80" w:rsidRDefault="009E2D80" w:rsidP="009E2D80">
            <w:pPr>
              <w:pStyle w:val="DraCormetadata"/>
            </w:pPr>
            <w:r w:rsidRPr="009E2D80">
              <w:t>Converted to TEI by</w:t>
            </w:r>
          </w:p>
        </w:tc>
        <w:tc>
          <w:tcPr>
            <w:tcW w:w="3969" w:type="dxa"/>
          </w:tcPr>
          <w:p w14:paraId="7872CE6B" w14:textId="38E1D95B" w:rsidR="009E2D80" w:rsidRPr="009E2D80" w:rsidRDefault="009E2D80" w:rsidP="009E2D80">
            <w:pPr>
              <w:pStyle w:val="DraCormetadata"/>
            </w:pPr>
            <w:r w:rsidRPr="009E2D80">
              <w:t>Kateřina Bobková-Valentová</w:t>
            </w:r>
          </w:p>
        </w:tc>
        <w:tc>
          <w:tcPr>
            <w:tcW w:w="2835" w:type="dxa"/>
          </w:tcPr>
          <w:p w14:paraId="6765D09C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9E2D80" w14:paraId="5090AB64" w14:textId="77777777" w:rsidTr="00FD2E65">
        <w:tc>
          <w:tcPr>
            <w:tcW w:w="2835" w:type="dxa"/>
          </w:tcPr>
          <w:p w14:paraId="659EA4A2" w14:textId="77777777" w:rsidR="009E2D80" w:rsidRPr="009E2D80" w:rsidRDefault="009E2D80" w:rsidP="009E2D80">
            <w:pPr>
              <w:pStyle w:val="DraCormetadata"/>
            </w:pPr>
            <w:r w:rsidRPr="009E2D80">
              <w:t>Institution</w:t>
            </w:r>
          </w:p>
        </w:tc>
        <w:tc>
          <w:tcPr>
            <w:tcW w:w="3969" w:type="dxa"/>
          </w:tcPr>
          <w:p w14:paraId="121ECB9F" w14:textId="77777777" w:rsidR="009E2D80" w:rsidRPr="009E2D80" w:rsidRDefault="009E2D80" w:rsidP="009E2D80">
            <w:pPr>
              <w:pStyle w:val="DraCormetadata"/>
            </w:pPr>
            <w:r w:rsidRPr="009E2D80">
              <w:t>Huygens Institute</w:t>
            </w:r>
          </w:p>
        </w:tc>
        <w:tc>
          <w:tcPr>
            <w:tcW w:w="2835" w:type="dxa"/>
          </w:tcPr>
          <w:p w14:paraId="42765466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6E652CCB" w14:textId="77777777" w:rsidTr="00FD2E65">
        <w:tc>
          <w:tcPr>
            <w:tcW w:w="2835" w:type="dxa"/>
          </w:tcPr>
          <w:p w14:paraId="590BE91A" w14:textId="77777777" w:rsidR="009E2D80" w:rsidRPr="009E2D80" w:rsidRDefault="009E2D80" w:rsidP="009E2D80">
            <w:pPr>
              <w:pStyle w:val="DraCormetadata"/>
            </w:pPr>
            <w:r w:rsidRPr="009E2D80">
              <w:lastRenderedPageBreak/>
              <w:t>Funding organisation or institution</w:t>
            </w:r>
          </w:p>
        </w:tc>
        <w:tc>
          <w:tcPr>
            <w:tcW w:w="3969" w:type="dxa"/>
          </w:tcPr>
          <w:p w14:paraId="38FA791D" w14:textId="77777777" w:rsidR="009E2D80" w:rsidRPr="009E2D80" w:rsidRDefault="009E2D80" w:rsidP="009E2D80">
            <w:pPr>
              <w:pStyle w:val="DraCormetadata"/>
            </w:pPr>
            <w:r w:rsidRPr="009E2D80">
              <w:t>Dutch Research Council (NWO)</w:t>
            </w:r>
          </w:p>
        </w:tc>
        <w:tc>
          <w:tcPr>
            <w:tcW w:w="2835" w:type="dxa"/>
          </w:tcPr>
          <w:p w14:paraId="7C05323C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0DCA8869" w14:textId="77777777" w:rsidTr="00FD2E65">
        <w:tc>
          <w:tcPr>
            <w:tcW w:w="2835" w:type="dxa"/>
          </w:tcPr>
          <w:p w14:paraId="3A745178" w14:textId="77777777" w:rsidR="009E2D80" w:rsidRPr="009E2D80" w:rsidRDefault="009E2D80" w:rsidP="009E2D80">
            <w:pPr>
              <w:pStyle w:val="DraCormetadata"/>
            </w:pPr>
            <w:r w:rsidRPr="009E2D80">
              <w:t>Funding line</w:t>
            </w:r>
          </w:p>
        </w:tc>
        <w:tc>
          <w:tcPr>
            <w:tcW w:w="3969" w:type="dxa"/>
          </w:tcPr>
          <w:p w14:paraId="1B664DD3" w14:textId="77777777" w:rsidR="009E2D80" w:rsidRPr="009E2D80" w:rsidRDefault="009E2D80" w:rsidP="009E2D80">
            <w:pPr>
              <w:pStyle w:val="DraCormetadata"/>
            </w:pPr>
            <w:r w:rsidRPr="009E2D80">
              <w:t>NWO Open Competition SSH</w:t>
            </w:r>
          </w:p>
        </w:tc>
        <w:tc>
          <w:tcPr>
            <w:tcW w:w="2835" w:type="dxa"/>
          </w:tcPr>
          <w:p w14:paraId="3EC45A57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7AC6CC90" w14:textId="77777777" w:rsidTr="00FD2E65">
        <w:tc>
          <w:tcPr>
            <w:tcW w:w="2835" w:type="dxa"/>
          </w:tcPr>
          <w:p w14:paraId="2DDFDE97" w14:textId="77777777" w:rsidR="009E2D80" w:rsidRPr="009E2D80" w:rsidRDefault="009E2D80" w:rsidP="009E2D80">
            <w:pPr>
              <w:pStyle w:val="DraCormetadata"/>
            </w:pPr>
            <w:r w:rsidRPr="009E2D80">
              <w:t>Publisher</w:t>
            </w:r>
          </w:p>
        </w:tc>
        <w:tc>
          <w:tcPr>
            <w:tcW w:w="3969" w:type="dxa"/>
          </w:tcPr>
          <w:p w14:paraId="006B1469" w14:textId="77777777" w:rsidR="009E2D80" w:rsidRPr="009E2D80" w:rsidRDefault="009E2D80" w:rsidP="009E2D80">
            <w:pPr>
              <w:pStyle w:val="DraCormetadata"/>
            </w:pPr>
            <w:r w:rsidRPr="009E2D80">
              <w:t>DraCor</w:t>
            </w:r>
          </w:p>
        </w:tc>
        <w:tc>
          <w:tcPr>
            <w:tcW w:w="2835" w:type="dxa"/>
          </w:tcPr>
          <w:p w14:paraId="26FAB38C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627D59" w14:paraId="2D6E0C85" w14:textId="77777777" w:rsidTr="00FD2E65">
        <w:tc>
          <w:tcPr>
            <w:tcW w:w="2835" w:type="dxa"/>
          </w:tcPr>
          <w:p w14:paraId="37A29953" w14:textId="77777777" w:rsidR="009E2D80" w:rsidRPr="009E2D80" w:rsidRDefault="009E2D80" w:rsidP="009E2D80">
            <w:pPr>
              <w:pStyle w:val="DraCormetadata"/>
            </w:pPr>
            <w:r w:rsidRPr="009E2D80">
              <w:t>Licence of the TEI file</w:t>
            </w:r>
          </w:p>
        </w:tc>
        <w:tc>
          <w:tcPr>
            <w:tcW w:w="3969" w:type="dxa"/>
          </w:tcPr>
          <w:p w14:paraId="73E0E1B0" w14:textId="77777777" w:rsidR="009E2D80" w:rsidRPr="009E2D80" w:rsidRDefault="009E2D80" w:rsidP="009E2D80">
            <w:pPr>
              <w:pStyle w:val="DraCormetadata"/>
            </w:pPr>
            <w:r w:rsidRPr="009E2D80">
              <w:t>CC0 1.0</w:t>
            </w:r>
          </w:p>
        </w:tc>
        <w:tc>
          <w:tcPr>
            <w:tcW w:w="2835" w:type="dxa"/>
          </w:tcPr>
          <w:p w14:paraId="153F034B" w14:textId="77777777" w:rsidR="009E2D80" w:rsidRPr="009E2D80" w:rsidRDefault="009E2D80" w:rsidP="009E2D80">
            <w:pPr>
              <w:pStyle w:val="DraCormetadata"/>
            </w:pPr>
          </w:p>
        </w:tc>
      </w:tr>
      <w:tr w:rsidR="009E2D80" w:rsidRPr="009E2D80" w14:paraId="501CC338" w14:textId="77777777" w:rsidTr="00FD2E65">
        <w:tc>
          <w:tcPr>
            <w:tcW w:w="2835" w:type="dxa"/>
          </w:tcPr>
          <w:p w14:paraId="71E30D99" w14:textId="77777777" w:rsidR="009E2D80" w:rsidRPr="009E2D80" w:rsidRDefault="009E2D80" w:rsidP="009E2D80">
            <w:pPr>
              <w:pStyle w:val="DraCormetadata"/>
            </w:pPr>
            <w:r w:rsidRPr="009E2D80">
              <w:t>Copyright of the source text edition</w:t>
            </w:r>
          </w:p>
        </w:tc>
        <w:tc>
          <w:tcPr>
            <w:tcW w:w="3969" w:type="dxa"/>
          </w:tcPr>
          <w:p w14:paraId="2E8DAB22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0BEAF745" w14:textId="77777777" w:rsidR="009E2D80" w:rsidRPr="009E2D80" w:rsidRDefault="009E2D80" w:rsidP="009E2D80">
            <w:pPr>
              <w:pStyle w:val="DraCormetadata"/>
            </w:pPr>
            <w:r w:rsidRPr="009E2D80">
              <w:t xml:space="preserve"> [If applicable, give the copyright holder(s) of the source text edition. This may also be the source edition of the digital source you use.]</w:t>
            </w:r>
          </w:p>
        </w:tc>
      </w:tr>
      <w:tr w:rsidR="009E2D80" w:rsidRPr="009E2D80" w14:paraId="4CB82D7B" w14:textId="77777777" w:rsidTr="00FD2E65">
        <w:tc>
          <w:tcPr>
            <w:tcW w:w="2835" w:type="dxa"/>
          </w:tcPr>
          <w:p w14:paraId="7A7A1B2C" w14:textId="77777777" w:rsidR="009E2D80" w:rsidRPr="009E2D80" w:rsidRDefault="009E2D80" w:rsidP="009E2D80">
            <w:pPr>
              <w:pStyle w:val="DraCormetadata"/>
            </w:pPr>
            <w:r w:rsidRPr="009E2D80">
              <w:t>Source text edition</w:t>
            </w:r>
          </w:p>
        </w:tc>
        <w:tc>
          <w:tcPr>
            <w:tcW w:w="3969" w:type="dxa"/>
          </w:tcPr>
          <w:p w14:paraId="39717367" w14:textId="77777777" w:rsidR="009E2D80" w:rsidRPr="009E2D80" w:rsidRDefault="009E2D80" w:rsidP="009E2D80">
            <w:pPr>
              <w:pStyle w:val="DraCormetadata"/>
            </w:pPr>
            <w:r w:rsidRPr="009E2D80">
              <w:t xml:space="preserve">Jacobus Cornelius Lummenaeus a Marca: Saul tragoedia sacra. In: Musae lacrymantes, sive Pleias tragica, id est septem tragoediae sacrae. Bustum Sodomae, Abimelech, Iephte, Sampson, Saul, Amnon, Sedechias. Douai: Johannes de Fampoux 1628. pp. 121–156. </w:t>
            </w:r>
            <w:hyperlink r:id="rId4" w:history="1">
              <w:r w:rsidRPr="009E2D80">
                <w:rPr>
                  <w:rStyle w:val="Hypertextovodkaz"/>
                  <w:color w:val="auto"/>
                  <w:u w:val="none"/>
                </w:rPr>
                <w:t>https://boo</w:t>
              </w:r>
              <w:r w:rsidRPr="009E2D80">
                <w:rPr>
                  <w:rStyle w:val="Hypertextovodkaz"/>
                  <w:color w:val="auto"/>
                  <w:u w:val="none"/>
                </w:rPr>
                <w:t>ks.google.nl/books?id=3Wg-AAAAcAAJ</w:t>
              </w:r>
            </w:hyperlink>
            <w:r w:rsidRPr="009E2D80">
              <w:t>.</w:t>
            </w:r>
          </w:p>
        </w:tc>
        <w:tc>
          <w:tcPr>
            <w:tcW w:w="2835" w:type="dxa"/>
          </w:tcPr>
          <w:p w14:paraId="5064F92E" w14:textId="77777777" w:rsidR="009E2D80" w:rsidRPr="009E2D80" w:rsidRDefault="009E2D80" w:rsidP="009E2D80">
            <w:pPr>
              <w:pStyle w:val="DraCormetadata"/>
            </w:pPr>
            <w:r w:rsidRPr="009E2D80">
              <w:t>[If applicable, give the bibliographical information of the source text edition. This may also be the source edition of the digital source you use.]</w:t>
            </w:r>
          </w:p>
        </w:tc>
      </w:tr>
      <w:tr w:rsidR="009E2D80" w:rsidRPr="009E2D80" w14:paraId="36AFFAEC" w14:textId="77777777" w:rsidTr="00FD2E65">
        <w:tc>
          <w:tcPr>
            <w:tcW w:w="2835" w:type="dxa"/>
          </w:tcPr>
          <w:p w14:paraId="50B5A45F" w14:textId="77777777" w:rsidR="009E2D80" w:rsidRPr="009E2D80" w:rsidRDefault="009E2D80" w:rsidP="009E2D80">
            <w:pPr>
              <w:pStyle w:val="DraCormetadata"/>
            </w:pPr>
            <w:r w:rsidRPr="009E2D80">
              <w:t>Copyright of the source critical edition</w:t>
            </w:r>
          </w:p>
        </w:tc>
        <w:tc>
          <w:tcPr>
            <w:tcW w:w="3969" w:type="dxa"/>
          </w:tcPr>
          <w:p w14:paraId="636F9E6F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4C1E04EE" w14:textId="77777777" w:rsidR="009E2D80" w:rsidRPr="009E2D80" w:rsidRDefault="009E2D80" w:rsidP="009E2D80">
            <w:pPr>
              <w:pStyle w:val="DraCormetadata"/>
            </w:pPr>
            <w:r w:rsidRPr="009E2D80">
              <w:t>[If applicable, give the copyright holder(s) of the source critical edition. This may also be the source edition of the digital source you use.]</w:t>
            </w:r>
          </w:p>
        </w:tc>
      </w:tr>
      <w:tr w:rsidR="009E2D80" w:rsidRPr="009E2D80" w14:paraId="63027279" w14:textId="77777777" w:rsidTr="00FD2E65">
        <w:tc>
          <w:tcPr>
            <w:tcW w:w="2835" w:type="dxa"/>
          </w:tcPr>
          <w:p w14:paraId="183A0F1F" w14:textId="77777777" w:rsidR="009E2D80" w:rsidRPr="009E2D80" w:rsidRDefault="009E2D80" w:rsidP="009E2D80">
            <w:pPr>
              <w:pStyle w:val="DraCormetadata"/>
            </w:pPr>
            <w:r w:rsidRPr="009E2D80">
              <w:t>Source critical edition</w:t>
            </w:r>
          </w:p>
        </w:tc>
        <w:tc>
          <w:tcPr>
            <w:tcW w:w="3969" w:type="dxa"/>
          </w:tcPr>
          <w:p w14:paraId="0662D482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187F3434" w14:textId="77777777" w:rsidR="009E2D80" w:rsidRPr="009E2D80" w:rsidRDefault="009E2D80" w:rsidP="009E2D80">
            <w:pPr>
              <w:pStyle w:val="DraCormetadata"/>
            </w:pPr>
            <w:r w:rsidRPr="009E2D80">
              <w:t xml:space="preserve">[If applicable, give the bibliographical information of the </w:t>
            </w:r>
            <w:r w:rsidRPr="009E2D80">
              <w:lastRenderedPageBreak/>
              <w:t>source critical edition. This may also be the source edition of the digital source you use.]</w:t>
            </w:r>
          </w:p>
        </w:tc>
      </w:tr>
      <w:tr w:rsidR="009E2D80" w:rsidRPr="009E2D80" w14:paraId="46AF4FC6" w14:textId="77777777" w:rsidTr="00FD2E65">
        <w:tc>
          <w:tcPr>
            <w:tcW w:w="2835" w:type="dxa"/>
          </w:tcPr>
          <w:p w14:paraId="6FEE8603" w14:textId="77777777" w:rsidR="009E2D80" w:rsidRPr="009E2D80" w:rsidRDefault="009E2D80" w:rsidP="009E2D80">
            <w:pPr>
              <w:pStyle w:val="DraCormetadata"/>
            </w:pPr>
            <w:r w:rsidRPr="009E2D80">
              <w:lastRenderedPageBreak/>
              <w:t>Copyright of the digital source</w:t>
            </w:r>
          </w:p>
        </w:tc>
        <w:tc>
          <w:tcPr>
            <w:tcW w:w="3969" w:type="dxa"/>
          </w:tcPr>
          <w:p w14:paraId="2C981D2C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62A3F307" w14:textId="77777777" w:rsidR="009E2D80" w:rsidRPr="009E2D80" w:rsidRDefault="009E2D80" w:rsidP="009E2D80">
            <w:pPr>
              <w:pStyle w:val="DraCormetadata"/>
            </w:pPr>
            <w:r w:rsidRPr="009E2D80">
              <w:t>[If applicable, give the copyright information of the source online edition.]</w:t>
            </w:r>
          </w:p>
        </w:tc>
      </w:tr>
      <w:tr w:rsidR="009E2D80" w:rsidRPr="00627D59" w14:paraId="403CF013" w14:textId="77777777" w:rsidTr="00FD2E65">
        <w:tc>
          <w:tcPr>
            <w:tcW w:w="2835" w:type="dxa"/>
          </w:tcPr>
          <w:p w14:paraId="4E943EEA" w14:textId="77777777" w:rsidR="009E2D80" w:rsidRPr="009E2D80" w:rsidRDefault="009E2D80" w:rsidP="009E2D80">
            <w:pPr>
              <w:pStyle w:val="DraCormetadata"/>
            </w:pPr>
            <w:r w:rsidRPr="009E2D80">
              <w:t>Acknowledgements</w:t>
            </w:r>
          </w:p>
        </w:tc>
        <w:tc>
          <w:tcPr>
            <w:tcW w:w="3969" w:type="dxa"/>
          </w:tcPr>
          <w:p w14:paraId="283E64A3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7CA77B95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0AC16469" w14:textId="77777777" w:rsidTr="00FD2E65">
        <w:tc>
          <w:tcPr>
            <w:tcW w:w="2835" w:type="dxa"/>
          </w:tcPr>
          <w:p w14:paraId="7CD2E6EF" w14:textId="77777777" w:rsidR="009E2D80" w:rsidRPr="009E2D80" w:rsidRDefault="009E2D80" w:rsidP="009E2D80">
            <w:pPr>
              <w:pStyle w:val="DraCormetadata"/>
            </w:pPr>
            <w:r w:rsidRPr="009E2D80">
              <w:t>Digital source</w:t>
            </w:r>
          </w:p>
        </w:tc>
        <w:tc>
          <w:tcPr>
            <w:tcW w:w="3969" w:type="dxa"/>
          </w:tcPr>
          <w:p w14:paraId="41F25D74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09F80416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627D59" w14:paraId="746FC27F" w14:textId="77777777" w:rsidTr="00FD2E65">
        <w:tc>
          <w:tcPr>
            <w:tcW w:w="2835" w:type="dxa"/>
          </w:tcPr>
          <w:p w14:paraId="3835CE43" w14:textId="77777777" w:rsidR="009E2D80" w:rsidRPr="009E2D80" w:rsidRDefault="009E2D80" w:rsidP="009E2D80">
            <w:pPr>
              <w:pStyle w:val="DraCormetadata"/>
            </w:pPr>
            <w:r w:rsidRPr="009E2D80">
              <w:t>URL of digital source</w:t>
            </w:r>
          </w:p>
        </w:tc>
        <w:tc>
          <w:tcPr>
            <w:tcW w:w="3969" w:type="dxa"/>
          </w:tcPr>
          <w:p w14:paraId="0336AA13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63274430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  <w:tr w:rsidR="009E2D80" w:rsidRPr="009E2D80" w14:paraId="6B7043A6" w14:textId="77777777" w:rsidTr="00FD2E65">
        <w:tc>
          <w:tcPr>
            <w:tcW w:w="2835" w:type="dxa"/>
          </w:tcPr>
          <w:p w14:paraId="7E8589E7" w14:textId="77777777" w:rsidR="009E2D80" w:rsidRPr="009E2D80" w:rsidRDefault="009E2D80" w:rsidP="009E2D80">
            <w:pPr>
              <w:pStyle w:val="DraCormetadata"/>
            </w:pPr>
            <w:r w:rsidRPr="009E2D80">
              <w:t>Availability status</w:t>
            </w:r>
          </w:p>
        </w:tc>
        <w:tc>
          <w:tcPr>
            <w:tcW w:w="3969" w:type="dxa"/>
          </w:tcPr>
          <w:p w14:paraId="64086837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3192E537" w14:textId="77777777" w:rsidR="009E2D80" w:rsidRPr="009E2D80" w:rsidRDefault="009E2D80" w:rsidP="009E2D80">
            <w:pPr>
              <w:pStyle w:val="DraCormetadata"/>
            </w:pPr>
            <w:r w:rsidRPr="009E2D80">
              <w:t>[If you refer to a digital source, you must give its status.]</w:t>
            </w:r>
          </w:p>
        </w:tc>
      </w:tr>
      <w:tr w:rsidR="009E2D80" w:rsidRPr="00627D59" w14:paraId="5C789D92" w14:textId="77777777" w:rsidTr="00FD2E65">
        <w:tc>
          <w:tcPr>
            <w:tcW w:w="2835" w:type="dxa"/>
          </w:tcPr>
          <w:p w14:paraId="4CE01AE2" w14:textId="77777777" w:rsidR="009E2D80" w:rsidRPr="009E2D80" w:rsidRDefault="009E2D80" w:rsidP="009E2D80">
            <w:pPr>
              <w:pStyle w:val="DraCormetadata"/>
            </w:pPr>
            <w:r w:rsidRPr="009E2D80">
              <w:t>Notes on the availability status</w:t>
            </w:r>
          </w:p>
        </w:tc>
        <w:tc>
          <w:tcPr>
            <w:tcW w:w="3969" w:type="dxa"/>
          </w:tcPr>
          <w:p w14:paraId="4C743960" w14:textId="77777777" w:rsidR="009E2D80" w:rsidRPr="009E2D80" w:rsidRDefault="009E2D80" w:rsidP="009E2D80">
            <w:pPr>
              <w:pStyle w:val="DraCormetadata"/>
            </w:pPr>
            <w:r w:rsidRPr="009E2D80">
              <w:t>/</w:t>
            </w:r>
          </w:p>
        </w:tc>
        <w:tc>
          <w:tcPr>
            <w:tcW w:w="2835" w:type="dxa"/>
          </w:tcPr>
          <w:p w14:paraId="21C9F995" w14:textId="77777777" w:rsidR="009E2D80" w:rsidRPr="009E2D80" w:rsidRDefault="009E2D80" w:rsidP="009E2D80">
            <w:pPr>
              <w:pStyle w:val="DraCormetadata"/>
            </w:pPr>
            <w:r w:rsidRPr="009E2D80">
              <w:t>[If applicable.]</w:t>
            </w:r>
          </w:p>
        </w:tc>
      </w:tr>
    </w:tbl>
    <w:p w14:paraId="32C50049" w14:textId="474372B3" w:rsidR="009E2D80" w:rsidRPr="00AD4FFA" w:rsidRDefault="00AD4FFA" w:rsidP="00AD4FFA">
      <w:pPr>
        <w:pStyle w:val="DraCoradditions"/>
      </w:pPr>
      <w:r w:rsidRPr="00AD4FFA">
        <w:t>/front/</w:t>
      </w:r>
    </w:p>
    <w:p w14:paraId="21527DA7" w14:textId="730782E3" w:rsidR="00FD2E65" w:rsidRDefault="00FD2E65" w:rsidP="00FD2E65">
      <w:pPr>
        <w:pStyle w:val="DraCoradditions"/>
      </w:pPr>
      <w:r>
        <w:t>/titlePage_start/</w:t>
      </w:r>
    </w:p>
    <w:p w14:paraId="49B21388" w14:textId="2A9A11EF" w:rsidR="00FD2E65" w:rsidRPr="00FD2E65" w:rsidRDefault="00FD2E65" w:rsidP="00FD2E65">
      <w:pPr>
        <w:pStyle w:val="DraCoradditions"/>
      </w:pPr>
      <w:r>
        <w:t>/title_start/</w:t>
      </w:r>
    </w:p>
    <w:p w14:paraId="122B07B1" w14:textId="77777777" w:rsidR="00FE44F4" w:rsidRDefault="00155F48" w:rsidP="00275634">
      <w:pPr>
        <w:pStyle w:val="DraCorstandard"/>
      </w:pPr>
      <w:r>
        <w:t>SAVL</w:t>
      </w:r>
    </w:p>
    <w:p w14:paraId="309B7A8F" w14:textId="1202D827" w:rsidR="00155F48" w:rsidRDefault="00155F48" w:rsidP="00275634">
      <w:pPr>
        <w:pStyle w:val="DraCorstandard"/>
      </w:pPr>
      <w:r>
        <w:t>TRAGOEDIA SACRA.</w:t>
      </w:r>
    </w:p>
    <w:p w14:paraId="67989456" w14:textId="2F342108" w:rsidR="00AD150A" w:rsidRDefault="00AD150A" w:rsidP="00AD150A">
      <w:pPr>
        <w:pStyle w:val="DraCoradditions"/>
      </w:pPr>
      <w:r>
        <w:t>/title</w:t>
      </w:r>
      <w:r>
        <w:t>_end/</w:t>
      </w:r>
    </w:p>
    <w:p w14:paraId="5086AE4C" w14:textId="3887B831" w:rsidR="00FD2E65" w:rsidRDefault="00FD2E65" w:rsidP="00FD2E65">
      <w:pPr>
        <w:pStyle w:val="DraCoradditions"/>
      </w:pPr>
      <w:r>
        <w:t>/titlePage_end/</w:t>
      </w:r>
    </w:p>
    <w:p w14:paraId="51FFB260" w14:textId="362441E1" w:rsidR="00AD150A" w:rsidRDefault="00AD150A" w:rsidP="00AD150A">
      <w:pPr>
        <w:pStyle w:val="DraCoradditions"/>
      </w:pPr>
      <w:bookmarkStart w:id="0" w:name="_GoBack"/>
      <w:bookmarkEnd w:id="0"/>
      <w:r>
        <w:t>/</w:t>
      </w:r>
      <w:r>
        <w:t>dedication</w:t>
      </w:r>
      <w:r>
        <w:t>_start/</w:t>
      </w:r>
    </w:p>
    <w:p w14:paraId="0F409086" w14:textId="303CD739" w:rsidR="00FE44F4" w:rsidRPr="005E49AC" w:rsidRDefault="00155F48" w:rsidP="00275634">
      <w:pPr>
        <w:pStyle w:val="DraCorstandard"/>
        <w:rPr>
          <w:rStyle w:val="DraCorpagebreak"/>
        </w:rPr>
      </w:pPr>
      <w:r w:rsidRPr="005E49AC">
        <w:rPr>
          <w:rStyle w:val="DraCorpagebreak"/>
        </w:rPr>
        <w:t>121</w:t>
      </w:r>
    </w:p>
    <w:p w14:paraId="68F71954" w14:textId="77777777" w:rsidR="00FE44F4" w:rsidRDefault="00155F48" w:rsidP="00275634">
      <w:pPr>
        <w:pStyle w:val="DraCorstandard"/>
      </w:pPr>
      <w:r>
        <w:t>ILLVSTRISSIMO,</w:t>
      </w:r>
    </w:p>
    <w:p w14:paraId="3C15FBB3" w14:textId="77777777" w:rsidR="00FE44F4" w:rsidRDefault="00155F48" w:rsidP="00275634">
      <w:pPr>
        <w:pStyle w:val="DraCorstandard"/>
      </w:pPr>
      <w:r>
        <w:t>ET EXCELLENTISSIMO DOMINO</w:t>
      </w:r>
    </w:p>
    <w:p w14:paraId="0920C048" w14:textId="77777777" w:rsidR="00FE44F4" w:rsidRDefault="00155F48" w:rsidP="00275634">
      <w:pPr>
        <w:pStyle w:val="DraCorstandard"/>
      </w:pPr>
      <w:r>
        <w:t>D. CLAVDIO DOIGNYEZ</w:t>
      </w:r>
    </w:p>
    <w:p w14:paraId="068A2ED9" w14:textId="77777777" w:rsidR="00FE44F4" w:rsidRDefault="00155F48" w:rsidP="00275634">
      <w:pPr>
        <w:pStyle w:val="DraCorstandard"/>
      </w:pPr>
      <w:r>
        <w:t>COMITI DE COVPIGNY,</w:t>
      </w:r>
    </w:p>
    <w:p w14:paraId="2997BAE2" w14:textId="77777777" w:rsidR="00FE44F4" w:rsidRDefault="00155F48" w:rsidP="00275634">
      <w:pPr>
        <w:pStyle w:val="DraCorstandard"/>
      </w:pPr>
      <w:r>
        <w:lastRenderedPageBreak/>
        <w:t>COMARCHO DE MORCHOVE, &amp;c.</w:t>
      </w:r>
    </w:p>
    <w:p w14:paraId="578AF07D" w14:textId="77777777" w:rsidR="00FE44F4" w:rsidRDefault="00155F48" w:rsidP="00275634">
      <w:pPr>
        <w:pStyle w:val="DraCorstandard"/>
      </w:pPr>
      <w:r>
        <w:t>CATHOLICAE MAIESTATI A CONSILIIS</w:t>
      </w:r>
    </w:p>
    <w:p w14:paraId="0538F6D2" w14:textId="77777777" w:rsidR="00FE44F4" w:rsidRDefault="00155F48" w:rsidP="00275634">
      <w:pPr>
        <w:pStyle w:val="DraCorstandard"/>
      </w:pPr>
      <w:r>
        <w:t>STATVVM,</w:t>
      </w:r>
    </w:p>
    <w:p w14:paraId="3C4A9AB8" w14:textId="77777777" w:rsidR="00FE44F4" w:rsidRDefault="00155F48" w:rsidP="00275634">
      <w:pPr>
        <w:pStyle w:val="DraCorstandard"/>
      </w:pPr>
      <w:r>
        <w:t>REGII AERARII SVPREMO PRAEFECTO,</w:t>
      </w:r>
    </w:p>
    <w:p w14:paraId="45DBD702" w14:textId="77777777" w:rsidR="00FE44F4" w:rsidRDefault="00155F48" w:rsidP="00275634">
      <w:pPr>
        <w:pStyle w:val="DraCorstandard"/>
      </w:pPr>
      <w:r>
        <w:t>DOMINO ET PATRONO MEO COLENDISSIMO</w:t>
      </w:r>
    </w:p>
    <w:p w14:paraId="74EF51CF" w14:textId="77777777" w:rsidR="00FE44F4" w:rsidRDefault="00155F48" w:rsidP="00275634">
      <w:pPr>
        <w:pStyle w:val="DraCorstandard"/>
      </w:pPr>
      <w:r>
        <w:t>L. M. C.</w:t>
      </w:r>
    </w:p>
    <w:p w14:paraId="6D4FD068" w14:textId="77777777" w:rsidR="00FE44F4" w:rsidRDefault="00155F48" w:rsidP="00275634">
      <w:pPr>
        <w:pStyle w:val="DraCorstandard"/>
        <w:rPr>
          <w:lang w:val="it-IT"/>
        </w:rPr>
      </w:pPr>
      <w:r>
        <w:t xml:space="preserve">IACOBVS CORN. </w:t>
      </w:r>
      <w:r w:rsidRPr="00872240">
        <w:rPr>
          <w:lang w:val="it-IT"/>
        </w:rPr>
        <w:t>LVMMENAEVS A MARCA,</w:t>
      </w:r>
    </w:p>
    <w:p w14:paraId="238B1F4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Religiosus Sacerdos Benedictino-Blandinensis</w:t>
      </w:r>
    </w:p>
    <w:p w14:paraId="0E67E87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ad Gandanum.</w:t>
      </w:r>
    </w:p>
    <w:p w14:paraId="13453DE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MVsarum Alcides, qui primo natus in ostro,</w:t>
      </w:r>
    </w:p>
    <w:p w14:paraId="3CCAB6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OGNYACVM claro sanguine stemma notas.</w:t>
      </w:r>
    </w:p>
    <w:p w14:paraId="6C143A7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cui riserunt inter cunabula Musae,</w:t>
      </w:r>
    </w:p>
    <w:p w14:paraId="15722F6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risit lepido Delius ore Pater!</w:t>
      </w:r>
    </w:p>
    <w:p w14:paraId="413870E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Accipe in vmbrosâ meditata p</w:t>
      </w:r>
      <w:r w:rsidRPr="00872240">
        <w:rPr>
          <w:rFonts w:cstheme="minorHAnsi"/>
          <w:lang w:val="it-IT"/>
        </w:rPr>
        <w:t>ö</w:t>
      </w:r>
      <w:r w:rsidRPr="00872240">
        <w:rPr>
          <w:lang w:val="it-IT"/>
        </w:rPr>
        <w:t>emata taxo,</w:t>
      </w:r>
    </w:p>
    <w:p w14:paraId="0D72ED6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Permessi gelidam fluminis ad scatebram.</w:t>
      </w:r>
    </w:p>
    <w:p w14:paraId="61CFF68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Accipe iò flores tragicâ ferrugine tinctos,</w:t>
      </w:r>
    </w:p>
    <w:p w14:paraId="19BE1C2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Quos stipat calatho Melpomenaea tuo.</w:t>
      </w:r>
    </w:p>
    <w:p w14:paraId="1DD1A11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Heu quibus hoc tenerum perscriptum est omnibus </w:t>
      </w:r>
      <w:r>
        <w:rPr>
          <w:lang w:val="el-GR"/>
        </w:rPr>
        <w:t>αἴ</w:t>
      </w:r>
      <w:r w:rsidRPr="00872240">
        <w:rPr>
          <w:lang w:val="it-IT"/>
        </w:rPr>
        <w:t xml:space="preserve">, </w:t>
      </w:r>
      <w:r>
        <w:t>α</w:t>
      </w:r>
      <w:r>
        <w:rPr>
          <w:lang w:val="el-GR"/>
        </w:rPr>
        <w:t>ἴ</w:t>
      </w:r>
      <w:r w:rsidRPr="00872240">
        <w:rPr>
          <w:lang w:val="it-IT"/>
        </w:rPr>
        <w:t>;</w:t>
      </w:r>
    </w:p>
    <w:p w14:paraId="074ECA5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Quis scit, an his violis, Anna perenna sedet?</w:t>
      </w:r>
    </w:p>
    <w:p w14:paraId="34776BB9" w14:textId="77777777" w:rsidR="00A5429A" w:rsidRDefault="00AD150A" w:rsidP="00A5429A">
      <w:pPr>
        <w:pStyle w:val="DraCoradditions"/>
      </w:pPr>
      <w:r>
        <w:t>/dedication</w:t>
      </w:r>
      <w:r>
        <w:t>_end</w:t>
      </w:r>
      <w:r>
        <w:t>/</w:t>
      </w:r>
    </w:p>
    <w:p w14:paraId="2B35A8FD" w14:textId="646C6E73" w:rsidR="00FB7FED" w:rsidRDefault="00A5429A" w:rsidP="00A5429A">
      <w:pPr>
        <w:pStyle w:val="DraCoradditions"/>
      </w:pPr>
      <w:r>
        <w:rPr>
          <w:lang w:val="it-IT"/>
        </w:rPr>
        <w:t>/</w:t>
      </w:r>
      <w:r w:rsidR="00FB7FED">
        <w:t>dedication_start/</w:t>
      </w:r>
    </w:p>
    <w:p w14:paraId="7F09267D" w14:textId="77777777" w:rsidR="00FE44F4" w:rsidRPr="005E49AC" w:rsidRDefault="00155F48" w:rsidP="00275634">
      <w:pPr>
        <w:pStyle w:val="DraCorstandard"/>
        <w:rPr>
          <w:rStyle w:val="DraCorpagebreak"/>
        </w:rPr>
      </w:pPr>
      <w:r w:rsidRPr="005E49AC">
        <w:rPr>
          <w:rStyle w:val="DraCorpagebreak"/>
        </w:rPr>
        <w:t>122</w:t>
      </w:r>
    </w:p>
    <w:p w14:paraId="05A152A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ADMODVM</w:t>
      </w:r>
    </w:p>
    <w:p w14:paraId="5570EEF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REVERENDO DOMINO</w:t>
      </w:r>
    </w:p>
    <w:p w14:paraId="16F9F8A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D. IACOBO CORN.</w:t>
      </w:r>
    </w:p>
    <w:p w14:paraId="5719C1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LVMMENAEO A MARCA,</w:t>
      </w:r>
    </w:p>
    <w:p w14:paraId="7C87550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ORD. S. BENEDICTI</w:t>
      </w:r>
    </w:p>
    <w:p w14:paraId="51162F1D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PRESBYT.</w:t>
      </w:r>
    </w:p>
    <w:p w14:paraId="18FCC756" w14:textId="689FAF55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ADMODVM REVERENDE PATER,</w:t>
      </w:r>
    </w:p>
    <w:p w14:paraId="785CE78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SAVLEM Tragoediam tuam sacram,</w:t>
      </w:r>
    </w:p>
    <w:p w14:paraId="466F5D1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magnâ animi mei voluptate perlegi, quam perlego</w:t>
      </w:r>
    </w:p>
    <w:p w14:paraId="5202685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nunc ABIMELECHVM, quâ d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inde, fauente</w:t>
      </w:r>
    </w:p>
    <w:p w14:paraId="76FDED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Deo, oblectabor ABSALOMO, non enim ad</w:t>
      </w:r>
    </w:p>
    <w:p w14:paraId="0D51D78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manus peruenit meas, sicut peruenit ABIME¬</w:t>
      </w:r>
    </w:p>
    <w:p w14:paraId="35A1531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LECHVS. Sunt namque ingenij tui foetus erudi¬</w:t>
      </w:r>
    </w:p>
    <w:p w14:paraId="01EACC4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tione, ac doctrinarum varietate referti, magnâ</w:t>
      </w:r>
    </w:p>
    <w:p w14:paraId="0C689E4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animi ergà me tui significatione repleti. Quare</w:t>
      </w:r>
    </w:p>
    <w:p w14:paraId="5D72C6C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gratias tibi ago, &amp; si quid pro tantis beneuolen¬</w:t>
      </w:r>
    </w:p>
    <w:p w14:paraId="53F0787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tiae tuae monumentis potero, faciam tibi satis. Frue¬</w:t>
      </w:r>
    </w:p>
    <w:p w14:paraId="710748C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 interim Italiae amaeno solo, sed feraci &amp;</w:t>
      </w:r>
    </w:p>
    <w:p w14:paraId="25C6306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vale. SALERNI, Die 8. Augusti, 1622.</w:t>
      </w:r>
    </w:p>
    <w:p w14:paraId="1455B68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T. Amantissimus</w:t>
      </w:r>
    </w:p>
    <w:p w14:paraId="54E3FFC0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3305.</w:t>
      </w:r>
    </w:p>
    <w:p w14:paraId="191DEE79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L. CARD. SANSEVERINVS.</w:t>
      </w:r>
    </w:p>
    <w:p w14:paraId="67425B98" w14:textId="37D2AE3E" w:rsidR="00FB7FED" w:rsidRDefault="00FB7FED" w:rsidP="00FB7FED">
      <w:pPr>
        <w:pStyle w:val="DraCoradditions"/>
      </w:pPr>
      <w:r>
        <w:t>/dedication</w:t>
      </w:r>
      <w:r>
        <w:t>_end</w:t>
      </w:r>
      <w:r>
        <w:t>/</w:t>
      </w:r>
    </w:p>
    <w:p w14:paraId="2B5B288D" w14:textId="2AE7DBC0" w:rsidR="00FB7FED" w:rsidRDefault="00FB7FED" w:rsidP="00FB7FED">
      <w:pPr>
        <w:pStyle w:val="DraCoradditions"/>
      </w:pPr>
      <w:r>
        <w:t>/</w:t>
      </w:r>
      <w:r w:rsidR="00F56279">
        <w:t>argument</w:t>
      </w:r>
      <w:r>
        <w:t>_start/</w:t>
      </w:r>
    </w:p>
    <w:p w14:paraId="59C6CFC7" w14:textId="77777777" w:rsidR="00ED570A" w:rsidRDefault="00ED570A" w:rsidP="00ED570A">
      <w:pPr>
        <w:pStyle w:val="DraCorstandard"/>
        <w:rPr>
          <w:rStyle w:val="DraCorpagebreak"/>
        </w:rPr>
      </w:pPr>
      <w:r w:rsidRPr="00ED570A">
        <w:rPr>
          <w:rStyle w:val="DraCorpagebreak"/>
        </w:rPr>
        <w:t>R 3</w:t>
      </w:r>
    </w:p>
    <w:p w14:paraId="715B9E84" w14:textId="77777777" w:rsidR="00FE44F4" w:rsidRPr="005E49AC" w:rsidRDefault="00155F48" w:rsidP="00275634">
      <w:pPr>
        <w:pStyle w:val="DraCorstandard"/>
        <w:rPr>
          <w:rStyle w:val="DraCorpagebreak"/>
        </w:rPr>
      </w:pPr>
      <w:r w:rsidRPr="005E49AC">
        <w:rPr>
          <w:rStyle w:val="DraCorpagebreak"/>
        </w:rPr>
        <w:t>123</w:t>
      </w:r>
    </w:p>
    <w:p w14:paraId="57B4038F" w14:textId="77777777" w:rsidR="00FE44F4" w:rsidRDefault="00155F48" w:rsidP="006D3BCA">
      <w:pPr>
        <w:pStyle w:val="DraCorhead"/>
      </w:pPr>
      <w:r w:rsidRPr="00872240">
        <w:t>ARGVMENTVM.</w:t>
      </w:r>
    </w:p>
    <w:p w14:paraId="0EDB44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SAVL, post rapinam AMALECH, à Deo</w:t>
      </w:r>
    </w:p>
    <w:p w14:paraId="2687BC4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proiectus, à SAMVELE destitutus, amen¬</w:t>
      </w:r>
    </w:p>
    <w:p w14:paraId="246CF92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tiâ laborat, DAVIDIS caedem machinatur.</w:t>
      </w:r>
    </w:p>
    <w:p w14:paraId="7D574E4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Denique rebus in deterius sublapsis, con¬</w:t>
      </w:r>
    </w:p>
    <w:p w14:paraId="10551C4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sulto magico oraculo, &amp; redhibiti SAMVE¬</w:t>
      </w:r>
    </w:p>
    <w:p w14:paraId="64F223E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LIS spectro deterritus, in Gelb</w:t>
      </w:r>
      <w:r w:rsidRPr="00872240">
        <w:rPr>
          <w:rFonts w:cstheme="minorHAnsi"/>
          <w:lang w:val="it-IT"/>
        </w:rPr>
        <w:t>ö</w:t>
      </w:r>
      <w:r w:rsidRPr="00872240">
        <w:rPr>
          <w:lang w:val="it-IT"/>
        </w:rPr>
        <w:t>ae porrò</w:t>
      </w:r>
    </w:p>
    <w:p w14:paraId="4C37705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montibus, cum Palaestinis laeuo Marte con¬</w:t>
      </w:r>
    </w:p>
    <w:p w14:paraId="3109AED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gressus, &amp; propriâ manu transuerberatus</w:t>
      </w:r>
    </w:p>
    <w:p w14:paraId="6E71F87B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occumbit. 1. Reg. 31.</w:t>
      </w:r>
    </w:p>
    <w:p w14:paraId="4FECDC8C" w14:textId="66C19D9B" w:rsidR="00FB7FED" w:rsidRPr="006D3BCA" w:rsidRDefault="00FB7FED" w:rsidP="006D3BCA">
      <w:pPr>
        <w:pStyle w:val="DraCoradditions"/>
      </w:pPr>
      <w:r w:rsidRPr="006D3BCA">
        <w:t>/</w:t>
      </w:r>
      <w:r w:rsidR="00F56279">
        <w:t>argument</w:t>
      </w:r>
      <w:r w:rsidRPr="006D3BCA">
        <w:t>_end/</w:t>
      </w:r>
    </w:p>
    <w:p w14:paraId="685F217F" w14:textId="0246D118" w:rsidR="00FB7FED" w:rsidRPr="006D3BCA" w:rsidRDefault="00FB7FED" w:rsidP="006D3BCA">
      <w:pPr>
        <w:pStyle w:val="DraCoradditions"/>
      </w:pPr>
      <w:r w:rsidRPr="006D3BCA">
        <w:t>/dramatisPersonae_start/</w:t>
      </w:r>
    </w:p>
    <w:p w14:paraId="7B8B88B7" w14:textId="2C525ACB" w:rsidR="00FE44F4" w:rsidRDefault="00155F48" w:rsidP="006D3BCA">
      <w:pPr>
        <w:pStyle w:val="DraCorhead"/>
      </w:pPr>
      <w:r w:rsidRPr="00872240">
        <w:t>PERSONARVM NOMINA.</w:t>
      </w:r>
    </w:p>
    <w:p w14:paraId="40A5430B" w14:textId="1702D93B" w:rsidR="00FB7FED" w:rsidRDefault="00155F48" w:rsidP="00275634">
      <w:pPr>
        <w:pStyle w:val="DraCorstandard"/>
        <w:rPr>
          <w:lang w:val="it-IT"/>
        </w:rPr>
      </w:pPr>
      <w:r w:rsidRPr="006D3BCA">
        <w:rPr>
          <w:rStyle w:val="DraCorcharactername"/>
        </w:rPr>
        <w:t>SAM</w:t>
      </w:r>
      <w:r w:rsidR="005E49AC">
        <w:rPr>
          <w:rStyle w:val="DraCorcharactername"/>
          <w:lang w:val="cs-CZ"/>
        </w:rPr>
        <w:t>V</w:t>
      </w:r>
      <w:r w:rsidRPr="006D3BCA">
        <w:rPr>
          <w:rStyle w:val="DraCorcharactername"/>
        </w:rPr>
        <w:t>EL.</w:t>
      </w:r>
    </w:p>
    <w:p w14:paraId="740DB851" w14:textId="1F09D976" w:rsidR="00FE44F4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DAVID.</w:t>
      </w:r>
    </w:p>
    <w:p w14:paraId="57E83CE3" w14:textId="69CBE02D" w:rsidR="00FB7FED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SAVL</w:t>
      </w:r>
      <w:r w:rsidR="006D3BCA" w:rsidRPr="006D3BCA">
        <w:rPr>
          <w:rStyle w:val="DraCorcharactername"/>
        </w:rPr>
        <w:t>.</w:t>
      </w:r>
    </w:p>
    <w:p w14:paraId="34BA50F6" w14:textId="0374B313" w:rsidR="00FE44F4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PYTHONISSA.</w:t>
      </w:r>
    </w:p>
    <w:p w14:paraId="2F0694E1" w14:textId="77777777" w:rsidR="00FB7FED" w:rsidRDefault="00155F48" w:rsidP="00275634">
      <w:pPr>
        <w:pStyle w:val="DraCorstandard"/>
        <w:rPr>
          <w:lang w:val="it-IT"/>
        </w:rPr>
      </w:pPr>
      <w:r w:rsidRPr="006D3BCA">
        <w:rPr>
          <w:rStyle w:val="DraCorcharactername"/>
        </w:rPr>
        <w:t>ACHIMAS</w:t>
      </w:r>
      <w:r w:rsidRPr="00872240">
        <w:rPr>
          <w:lang w:val="it-IT"/>
        </w:rPr>
        <w:t xml:space="preserve"> </w:t>
      </w:r>
      <w:r w:rsidRPr="006D3BCA">
        <w:rPr>
          <w:rStyle w:val="DraCorroledescription"/>
        </w:rPr>
        <w:t>ARMIGER.</w:t>
      </w:r>
    </w:p>
    <w:p w14:paraId="7CE9D8FD" w14:textId="14AC26DA" w:rsidR="00FE44F4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NVNCIVS.</w:t>
      </w:r>
    </w:p>
    <w:p w14:paraId="69FD341D" w14:textId="77777777" w:rsidR="00FE44F4" w:rsidRPr="006D3BCA" w:rsidRDefault="00155F48" w:rsidP="00275634">
      <w:pPr>
        <w:pStyle w:val="DraCorstandard"/>
        <w:rPr>
          <w:rStyle w:val="DraCorcharactername"/>
        </w:rPr>
      </w:pPr>
      <w:r w:rsidRPr="006D3BCA">
        <w:rPr>
          <w:rStyle w:val="DraCorcharactername"/>
        </w:rPr>
        <w:t>CHORVS.</w:t>
      </w:r>
    </w:p>
    <w:p w14:paraId="59F01EB4" w14:textId="1A9D41AE" w:rsidR="00FB7FED" w:rsidRPr="006D3BCA" w:rsidRDefault="00FB7FED" w:rsidP="006D3BCA">
      <w:pPr>
        <w:pStyle w:val="DraCoradditions"/>
        <w:rPr>
          <w:lang w:val="it-IT"/>
        </w:rPr>
      </w:pPr>
      <w:r w:rsidRPr="006D3BCA">
        <w:rPr>
          <w:lang w:val="it-IT"/>
        </w:rPr>
        <w:t>/dramatisPersonae_</w:t>
      </w:r>
      <w:r w:rsidR="006D3BCA" w:rsidRPr="006D3BCA">
        <w:rPr>
          <w:lang w:val="it-IT"/>
        </w:rPr>
        <w:t>end</w:t>
      </w:r>
    </w:p>
    <w:p w14:paraId="71B0427D" w14:textId="0659A5EB" w:rsidR="00AD4FFA" w:rsidRDefault="00AD4FFA" w:rsidP="00AD4FFA">
      <w:pPr>
        <w:pStyle w:val="DraCoradditions"/>
        <w:rPr>
          <w:lang w:val="it-IT"/>
        </w:rPr>
      </w:pPr>
      <w:r w:rsidRPr="006D3BCA">
        <w:rPr>
          <w:lang w:val="it-IT"/>
        </w:rPr>
        <w:t>/main/</w:t>
      </w:r>
    </w:p>
    <w:p w14:paraId="2CC83041" w14:textId="3317FA11" w:rsidR="00F56279" w:rsidRPr="006D3BCA" w:rsidRDefault="00F56279" w:rsidP="00AD4FFA">
      <w:pPr>
        <w:pStyle w:val="DraCoradditions"/>
        <w:rPr>
          <w:lang w:val="it-IT"/>
        </w:rPr>
      </w:pPr>
      <w:r>
        <w:rPr>
          <w:lang w:val="it-IT"/>
        </w:rPr>
        <w:t>/act=1/</w:t>
      </w:r>
    </w:p>
    <w:p w14:paraId="0D55F05D" w14:textId="767DCEAD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124</w:t>
      </w:r>
    </w:p>
    <w:p w14:paraId="1FD3B65F" w14:textId="77777777" w:rsidR="009C2028" w:rsidRDefault="00155F48" w:rsidP="00F673EB">
      <w:pPr>
        <w:pStyle w:val="DraCorhead"/>
      </w:pPr>
      <w:r w:rsidRPr="00872240">
        <w:t>ACTVS PRIMVS.</w:t>
      </w:r>
    </w:p>
    <w:p w14:paraId="0CB93EC9" w14:textId="77777777" w:rsidR="009C2028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SAMVEL.</w:t>
      </w:r>
    </w:p>
    <w:p w14:paraId="6661F3A7" w14:textId="18082D29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EX quo tonanti Numini, &amp; sceptro meo</w:t>
      </w:r>
    </w:p>
    <w:p w14:paraId="1865CCE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Populus rebellis, purpuram eripuit mihi;</w:t>
      </w:r>
    </w:p>
    <w:p w14:paraId="0F89326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Tunc, c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ambiêre gentico more, aur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o</w:t>
      </w:r>
    </w:p>
    <w:p w14:paraId="489D376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Cultu superbum Principem, &amp; cocco, &amp; graui</w:t>
      </w:r>
    </w:p>
    <w:p w14:paraId="4729F389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lastRenderedPageBreak/>
        <w:t>5</w:t>
      </w:r>
      <w:r w:rsidRPr="00872240">
        <w:rPr>
          <w:lang w:val="it-IT"/>
        </w:rPr>
        <w:t xml:space="preserve"> Lituo tremendum; saep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paenituit reos,</w:t>
      </w:r>
    </w:p>
    <w:p w14:paraId="0DD0B39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vnum in vno Rege suspirant malum:</w:t>
      </w:r>
    </w:p>
    <w:p w14:paraId="0C8D4F1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Iterumque Samuel, &amp; mei mores placent,</w:t>
      </w:r>
    </w:p>
    <w:p w14:paraId="149DA6A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iura mollis imper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! &amp; modestia</w:t>
      </w:r>
    </w:p>
    <w:p w14:paraId="1F456E3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Seruare docta rebus in cunctis modum.</w:t>
      </w:r>
    </w:p>
    <w:p w14:paraId="5B876803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10</w:t>
      </w:r>
      <w:r w:rsidRPr="00872240">
        <w:rPr>
          <w:lang w:val="it-IT"/>
        </w:rPr>
        <w:t xml:space="preserve"> Quanquam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iuuat cessare, pertaesum nimis</w:t>
      </w:r>
    </w:p>
    <w:p w14:paraId="57BBA53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Fastidiosae plebis hoc regnum &amp; nouas</w:t>
      </w:r>
    </w:p>
    <w:p w14:paraId="341E7E2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Semper querelas: viuitur paruo ben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>:</w:t>
      </w:r>
    </w:p>
    <w:p w14:paraId="3B571A4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placuit olim, &amp; ridet hoc semper mihi,</w:t>
      </w:r>
    </w:p>
    <w:p w14:paraId="47365CB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Quod abdicaui munus, &amp; coccum exui</w:t>
      </w:r>
    </w:p>
    <w:p w14:paraId="52FB599E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15</w:t>
      </w:r>
      <w:r w:rsidRPr="00872240">
        <w:rPr>
          <w:lang w:val="it-IT"/>
        </w:rPr>
        <w:t xml:space="preserve"> Frequente populo, cùm tumultus nubium,</w:t>
      </w:r>
    </w:p>
    <w:p w14:paraId="041C4EB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grande tonitru miscuit flammis Deus,</w:t>
      </w:r>
    </w:p>
    <w:p w14:paraId="22F38EC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fulgura intempesta fecerunt metum.</w:t>
      </w:r>
    </w:p>
    <w:p w14:paraId="24EE53A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Aestiua tunc flauebat in campo Ceres,</w:t>
      </w:r>
    </w:p>
    <w:p w14:paraId="566BC9C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Auido colono laeta florebant sata,</w:t>
      </w:r>
    </w:p>
    <w:p w14:paraId="29DCED3B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20</w:t>
      </w:r>
      <w:r w:rsidRPr="00872240">
        <w:rPr>
          <w:lang w:val="it-IT"/>
        </w:rPr>
        <w:t xml:space="preserve"> Cum grando culmos verberans stragem dedit,</w:t>
      </w:r>
    </w:p>
    <w:p w14:paraId="71EAF65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bruma torrens imbribus messem abstulit.</w:t>
      </w:r>
    </w:p>
    <w:p w14:paraId="58CC7DE4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Tum mobile iterum vulgus: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Sam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el pater!</w:t>
      </w:r>
    </w:p>
    <w:p w14:paraId="57E0C037" w14:textId="7BA0A2BF" w:rsidR="00FE44F4" w:rsidRDefault="00A5429A" w:rsidP="00275634">
      <w:pPr>
        <w:pStyle w:val="DraCorstandard"/>
        <w:rPr>
          <w:lang w:val="it-IT"/>
        </w:rPr>
      </w:pPr>
      <w:r>
        <w:rPr>
          <w:rStyle w:val="DraCorpagebreak"/>
          <w:lang w:val="cs-CZ"/>
        </w:rPr>
        <w:t>1</w:t>
      </w:r>
      <w:r w:rsidR="00155F48" w:rsidRPr="005E49AC">
        <w:rPr>
          <w:rStyle w:val="DraCorpagebreak"/>
        </w:rPr>
        <w:t>25</w:t>
      </w:r>
    </w:p>
    <w:p w14:paraId="428FEC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victimis, &amp; thure, &amp; agresti molâ</w:t>
      </w:r>
    </w:p>
    <w:p w14:paraId="66C4189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Lita Tonanti, nolumus Regem! &amp; tamen</w:t>
      </w:r>
    </w:p>
    <w:p w14:paraId="43C2D9EC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25</w:t>
      </w:r>
      <w:r w:rsidRPr="00872240">
        <w:rPr>
          <w:lang w:val="it-IT"/>
        </w:rPr>
        <w:t xml:space="preserve"> Condonat illis Principem Regum arbiter,</w:t>
      </w:r>
    </w:p>
    <w:p w14:paraId="1AD1004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mox vt ostrum contigit, sceptrum tulit,</w:t>
      </w:r>
    </w:p>
    <w:p w14:paraId="2612C31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se, quod vnum fortè restabat malum,</w:t>
      </w:r>
    </w:p>
    <w:p w14:paraId="3E60A10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Regnare sensit, imminet cunctis atrox,</w:t>
      </w:r>
    </w:p>
    <w:p w14:paraId="7509531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iura condit regia, &amp; saeuit quoque,</w:t>
      </w:r>
    </w:p>
    <w:p w14:paraId="065B5900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lastRenderedPageBreak/>
        <w:t>30</w:t>
      </w:r>
      <w:r w:rsidRPr="00872240">
        <w:rPr>
          <w:lang w:val="it-IT"/>
        </w:rPr>
        <w:t xml:space="preserve"> Et temperare nescit, &amp; nutu fero</w:t>
      </w:r>
    </w:p>
    <w:p w14:paraId="23FBD8A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Ludit subactis omnium in ceruicibus.</w:t>
      </w:r>
    </w:p>
    <w:p w14:paraId="0938CF4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Sic nempe meruit Gentis insanae furor,</w:t>
      </w:r>
    </w:p>
    <w:p w14:paraId="249F8B9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Quae, saepè Regem postulans, Regem pati</w:t>
      </w:r>
    </w:p>
    <w:p w14:paraId="520E0B6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Debet superbum, perfidum immitem, asperum,</w:t>
      </w:r>
    </w:p>
    <w:p w14:paraId="7F8DA7FA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35</w:t>
      </w:r>
      <w:r w:rsidRPr="00872240">
        <w:rPr>
          <w:lang w:val="it-IT"/>
        </w:rPr>
        <w:t xml:space="preserve"> Qui litus oliuo tempora &amp; totum caput,</w:t>
      </w:r>
    </w:p>
    <w:p w14:paraId="4BCFA61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 balsami guttam quidem introrsùm bibit,</w:t>
      </w:r>
    </w:p>
    <w:p w14:paraId="19B6FFD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nihil habet clementiae, atque ol</w:t>
      </w:r>
      <w:r w:rsidRPr="00872240">
        <w:rPr>
          <w:rFonts w:cstheme="minorHAnsi"/>
          <w:lang w:val="it-IT"/>
        </w:rPr>
        <w:t>ë</w:t>
      </w:r>
      <w:r w:rsidRPr="00872240">
        <w:rPr>
          <w:lang w:val="it-IT"/>
        </w:rPr>
        <w:t>i nihil,</w:t>
      </w:r>
    </w:p>
    <w:p w14:paraId="41B7FE7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Diffluere passus omnia, &amp; duros gerit</w:t>
      </w:r>
    </w:p>
    <w:p w14:paraId="795315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 corde scopulos, aemulus Dauidi meo,</w:t>
      </w:r>
    </w:p>
    <w:p w14:paraId="2D17000D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40</w:t>
      </w:r>
      <w:r w:rsidRPr="00872240">
        <w:rPr>
          <w:lang w:val="it-IT"/>
        </w:rPr>
        <w:t xml:space="preserve"> Et quod dolendum est, aemulus semper bonis.</w:t>
      </w:r>
    </w:p>
    <w:p w14:paraId="02FC2BF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Parce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cruente, parce! cur luat puer,</w:t>
      </w:r>
    </w:p>
    <w:p w14:paraId="5ACA9AC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monstra fundâ sternit &amp; iugulat manu,</w:t>
      </w:r>
    </w:p>
    <w:p w14:paraId="36186ED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Opima patrio spolia consignat Deo,</w:t>
      </w:r>
    </w:p>
    <w:p w14:paraId="1F8B906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cedit auidis barbarum truncum feris?</w:t>
      </w:r>
    </w:p>
    <w:p w14:paraId="50F272A9" w14:textId="77777777" w:rsidR="00FE44F4" w:rsidRDefault="00155F48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45</w:t>
      </w:r>
      <w:r w:rsidRPr="00872240">
        <w:rPr>
          <w:lang w:val="it-IT"/>
        </w:rPr>
        <w:t xml:space="preserve"> Anne igitur, illo crimine, addictus neci</w:t>
      </w:r>
    </w:p>
    <w:p w14:paraId="3B72BE2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Tot vasta lustrat spatia, &amp;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semper fugit,</w:t>
      </w:r>
    </w:p>
    <w:p w14:paraId="36347F5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liuido oculo vapulans, aulâ procul</w:t>
      </w:r>
    </w:p>
    <w:p w14:paraId="5A18B8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Declinat oestrum Principis, quod musica</w:t>
      </w:r>
    </w:p>
    <w:p w14:paraId="1803F3D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Iam nulla, voce temperet, fidibus iuuet,</w:t>
      </w:r>
    </w:p>
    <w:p w14:paraId="04AEC661" w14:textId="77777777" w:rsidR="00ED570A" w:rsidRDefault="00155F48" w:rsidP="00275634">
      <w:pPr>
        <w:pStyle w:val="DraCorstandard"/>
        <w:rPr>
          <w:rStyle w:val="DraCorpagebreak"/>
        </w:rPr>
      </w:pPr>
      <w:r w:rsidRPr="00ED570A">
        <w:rPr>
          <w:rStyle w:val="DraCorpagebreak"/>
        </w:rPr>
        <w:t>R 3</w:t>
      </w:r>
    </w:p>
    <w:p w14:paraId="0D1BB22B" w14:textId="6F6AB3F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126</w:t>
      </w:r>
    </w:p>
    <w:p w14:paraId="568E8284" w14:textId="5E3995BB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50</w:t>
      </w:r>
      <w:r w:rsidR="00155F48" w:rsidRPr="00872240">
        <w:rPr>
          <w:lang w:val="it-IT"/>
        </w:rPr>
        <w:t xml:space="preserve"> Nullum inter ista suauia excantet melos;</w:t>
      </w:r>
    </w:p>
    <w:p w14:paraId="79FD331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Sic cùm profundam contigit Lethen malus,</w:t>
      </w:r>
    </w:p>
    <w:p w14:paraId="019B866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venia desperata in extremis stetit</w:t>
      </w:r>
    </w:p>
    <w:p w14:paraId="187932F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Contemnit audax fulmina, &amp; diram manum,</w:t>
      </w:r>
    </w:p>
    <w:p w14:paraId="07C38C3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Et tetra ridet nubila, &amp; nimbum, &amp; Deum,</w:t>
      </w:r>
    </w:p>
    <w:p w14:paraId="77E658DD" w14:textId="704D4A3B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55</w:t>
      </w:r>
      <w:r w:rsidR="00155F48" w:rsidRPr="00872240">
        <w:rPr>
          <w:lang w:val="it-IT"/>
        </w:rPr>
        <w:t xml:space="preserve"> Et pronus in piacula, insanit, stupet.</w:t>
      </w:r>
    </w:p>
    <w:p w14:paraId="2C899DC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Nuper probaui, cùm Deo sternax quoque</w:t>
      </w:r>
    </w:p>
    <w:p w14:paraId="06BBA0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Fecit rapinam in Amalech, &amp; harbaro</w:t>
      </w:r>
    </w:p>
    <w:p w14:paraId="3D81C79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Regi pepercit, praeter &amp; contrà fidem</w:t>
      </w:r>
    </w:p>
    <w:p w14:paraId="300213E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Oppigneratam Numini, &amp; struxit sacrum,</w:t>
      </w:r>
    </w:p>
    <w:p w14:paraId="5798690C" w14:textId="11A2EB6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60</w:t>
      </w:r>
      <w:r w:rsidR="00155F48" w:rsidRPr="00872240">
        <w:rPr>
          <w:lang w:val="it-IT"/>
        </w:rPr>
        <w:t xml:space="preserve"> Et pascualem victimam adoleuit focis.</w:t>
      </w:r>
    </w:p>
    <w:p w14:paraId="435925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Ingrate Princeps!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meum probrum!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dolor!</w:t>
      </w:r>
    </w:p>
    <w:p w14:paraId="5F6B060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Non sic abibunt ista, &amp; exquiret Deus</w:t>
      </w:r>
    </w:p>
    <w:p w14:paraId="506F71E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tuorum viscerum abductos sinus</w:t>
      </w:r>
    </w:p>
    <w:p w14:paraId="27D87C5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Immane nimiùm facinus, aeternum scelus;</w:t>
      </w:r>
    </w:p>
    <w:p w14:paraId="15ACF70F" w14:textId="11B6F00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65</w:t>
      </w:r>
      <w:r w:rsidR="00155F48" w:rsidRPr="00872240">
        <w:rPr>
          <w:lang w:val="it-IT"/>
        </w:rPr>
        <w:t xml:space="preserve"> Quod tu; sed implent lacrymae humentes sinus!</w:t>
      </w:r>
    </w:p>
    <w:p w14:paraId="265D1E2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Quem dulcia inter oscula in sinu meo!</w:t>
      </w:r>
    </w:p>
    <w:p w14:paraId="01B5811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 me! sed iterum lacrymae impediunt loqui.</w:t>
      </w:r>
    </w:p>
    <w:p w14:paraId="00B9EB8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O Tartara!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coelum! ô Deus! video Inferos</w:t>
      </w:r>
    </w:p>
    <w:p w14:paraId="2AF9AB4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Immensùm hiantes; limine in primo sedent</w:t>
      </w:r>
    </w:p>
    <w:p w14:paraId="310FC729" w14:textId="0C00233D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70</w:t>
      </w:r>
      <w:r w:rsidR="00155F48" w:rsidRPr="00872240">
        <w:rPr>
          <w:lang w:val="it-IT"/>
        </w:rPr>
        <w:t xml:space="preserve"> Eumenides atrae, &amp; mille depectunt hydros,</w:t>
      </w:r>
    </w:p>
    <w:p w14:paraId="6379AC5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 horror! horror! sulfure atque olidâ pice</w:t>
      </w:r>
    </w:p>
    <w:p w14:paraId="21114B6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Densantur aurae; claude speluncam miser,</w:t>
      </w:r>
    </w:p>
    <w:p w14:paraId="4032A5F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tolle tecum monstra &amp; aeternùm vale.</w:t>
      </w:r>
    </w:p>
    <w:p w14:paraId="0BED5425" w14:textId="73EE7DE2" w:rsidR="00F56279" w:rsidRDefault="00F56279" w:rsidP="00F56279">
      <w:pPr>
        <w:pStyle w:val="DraCoradditions"/>
      </w:pPr>
      <w:r>
        <w:t>/chorus/</w:t>
      </w:r>
    </w:p>
    <w:p w14:paraId="6F57166F" w14:textId="39E11B9E" w:rsidR="00FE44F4" w:rsidRDefault="00155F48" w:rsidP="00F673EB">
      <w:pPr>
        <w:pStyle w:val="DraCorhead"/>
      </w:pPr>
      <w:r w:rsidRPr="00872240">
        <w:t>CHORVS.</w:t>
      </w:r>
    </w:p>
    <w:p w14:paraId="4BE3663F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Sic, sic abiuit, nec videbit amplius</w:t>
      </w:r>
    </w:p>
    <w:p w14:paraId="142653D6" w14:textId="4A65EFDB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127</w:t>
      </w:r>
    </w:p>
    <w:p w14:paraId="2B4B02A1" w14:textId="27F6DF6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75</w:t>
      </w:r>
      <w:r w:rsidR="00155F48" w:rsidRPr="00872240">
        <w:rPr>
          <w:lang w:val="it-IT"/>
        </w:rPr>
        <w:t xml:space="preserve"> Regem impiatum: cuncta decoxit miser</w:t>
      </w:r>
    </w:p>
    <w:p w14:paraId="4C70E0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nulla restat anchora in tantis malis.</w:t>
      </w:r>
    </w:p>
    <w:p w14:paraId="0C6DBE9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Heu! quantum in vno Barbaro amisit boni,</w:t>
      </w:r>
    </w:p>
    <w:p w14:paraId="3E30880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victima importuna quàm magno stetit!</w:t>
      </w:r>
    </w:p>
    <w:p w14:paraId="438F3B8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quantum in vno Barbaro! vno in Barbaro!</w:t>
      </w:r>
    </w:p>
    <w:p w14:paraId="05B1D920" w14:textId="185AC63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80</w:t>
      </w:r>
      <w:r w:rsidR="00155F48" w:rsidRPr="00872240">
        <w:rPr>
          <w:lang w:val="it-IT"/>
        </w:rPr>
        <w:t xml:space="preserve"> Quem stratum arenis, &amp; trementem, &amp; marcidum,</w:t>
      </w:r>
    </w:p>
    <w:p w14:paraId="3823A3D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supplicantem Samuel caes</w:t>
      </w:r>
      <w:r w:rsidRPr="00872240">
        <w:rPr>
          <w:rFonts w:cstheme="minorHAnsi"/>
          <w:lang w:val="it-IT"/>
        </w:rPr>
        <w:t>ì</w:t>
      </w:r>
      <w:r w:rsidRPr="00872240">
        <w:rPr>
          <w:lang w:val="it-IT"/>
        </w:rPr>
        <w:t>m inuolans,</w:t>
      </w:r>
    </w:p>
    <w:p w14:paraId="2968949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Diuinus ille Samuel, ferro induit.</w:t>
      </w:r>
    </w:p>
    <w:p w14:paraId="7726F43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cùm iliosum carpsit in partes senem,</w:t>
      </w:r>
    </w:p>
    <w:p w14:paraId="0B8FAF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Capuloque tenus in viscera &amp; fibras iit,</w:t>
      </w:r>
    </w:p>
    <w:p w14:paraId="007E04D7" w14:textId="2C6BE1C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85</w:t>
      </w:r>
      <w:r w:rsidR="00155F48" w:rsidRPr="00872240">
        <w:rPr>
          <w:lang w:val="it-IT"/>
        </w:rPr>
        <w:t xml:space="preserve"> Multùm stupente Principe, &amp; dira omnia</w:t>
      </w:r>
    </w:p>
    <w:p w14:paraId="0CD14D9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Regno ominatus, extulit castris pedem.</w:t>
      </w:r>
    </w:p>
    <w:p w14:paraId="401C75F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Discite miseri, discite lituum</w:t>
      </w:r>
    </w:p>
    <w:p w14:paraId="0334C1D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Subdere coelo, quibus in mediâ</w:t>
      </w:r>
    </w:p>
    <w:p w14:paraId="1C1983F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Contigit aulâ, radere lato</w:t>
      </w:r>
    </w:p>
    <w:p w14:paraId="13BC1638" w14:textId="63C9DBBD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90</w:t>
      </w:r>
      <w:r w:rsidR="00155F48" w:rsidRPr="00872240">
        <w:rPr>
          <w:lang w:val="it-IT"/>
        </w:rPr>
        <w:t xml:space="preserve"> Syrmate terras; &amp; tu Princeps</w:t>
      </w:r>
    </w:p>
    <w:p w14:paraId="5C105E1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Saepè memento, posthac nullis</w:t>
      </w:r>
    </w:p>
    <w:p w14:paraId="54216F1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Ludere sacris; noli, ah noli!</w:t>
      </w:r>
    </w:p>
    <w:p w14:paraId="3FFAF0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Noli iniußis adolere focis,</w:t>
      </w:r>
    </w:p>
    <w:p w14:paraId="236A7A2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Noli inuitos laedere Diuos,</w:t>
      </w:r>
    </w:p>
    <w:p w14:paraId="27711817" w14:textId="4E41652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95</w:t>
      </w:r>
      <w:r w:rsidR="00155F48" w:rsidRPr="00872240">
        <w:rPr>
          <w:lang w:val="it-IT"/>
        </w:rPr>
        <w:t xml:space="preserve"> Et sic rigidos tollere fasces:</w:t>
      </w:r>
    </w:p>
    <w:p w14:paraId="382816B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Nempe vt toto vertice &amp; humeris,</w:t>
      </w:r>
    </w:p>
    <w:p w14:paraId="10B2A2F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Long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emineas omnibus vnus;</w:t>
      </w:r>
    </w:p>
    <w:p w14:paraId="4AA226B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Toto coelo celsior ibit,</w:t>
      </w:r>
    </w:p>
    <w:p w14:paraId="7ED1F52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se liquidis condit in astris,</w:t>
      </w:r>
    </w:p>
    <w:p w14:paraId="0493F992" w14:textId="630C4649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100</w:t>
      </w:r>
      <w:r w:rsidR="00155F48" w:rsidRPr="00872240">
        <w:rPr>
          <w:lang w:val="it-IT"/>
        </w:rPr>
        <w:t xml:space="preserve"> Et cùm iustas concipit iras,</w:t>
      </w:r>
    </w:p>
    <w:p w14:paraId="526FF0BE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Deijcit altos fulmine montes,</w:t>
      </w:r>
    </w:p>
    <w:p w14:paraId="21D55EAA" w14:textId="7877440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128</w:t>
      </w:r>
    </w:p>
    <w:p w14:paraId="5ED370D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Et fracta sono Gelboa fumant.</w:t>
      </w:r>
    </w:p>
    <w:p w14:paraId="4179E6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Parcite votis mortale genus,</w:t>
      </w:r>
    </w:p>
    <w:p w14:paraId="502B013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Discite miseri, discite cupidas</w:t>
      </w:r>
    </w:p>
    <w:p w14:paraId="68AB25E5" w14:textId="190C692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105</w:t>
      </w:r>
      <w:r w:rsidR="00155F48" w:rsidRPr="00872240">
        <w:rPr>
          <w:lang w:val="it-IT"/>
        </w:rPr>
        <w:t xml:space="preserve"> Stringere pennas, &amp; non omni</w:t>
      </w:r>
    </w:p>
    <w:p w14:paraId="1FC7EAA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Credere vento; quid te vetitis</w:t>
      </w:r>
    </w:p>
    <w:p w14:paraId="16A1F116" w14:textId="348266F5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Polluis aris im</w:t>
      </w:r>
      <w:r w:rsidR="000F746D">
        <w:rPr>
          <w:lang w:val="it-IT"/>
        </w:rPr>
        <w:t>probe Saü</w:t>
      </w:r>
      <w:r w:rsidRPr="00872240">
        <w:rPr>
          <w:lang w:val="it-IT"/>
        </w:rPr>
        <w:t>l?</w:t>
      </w:r>
    </w:p>
    <w:p w14:paraId="75374E1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Quò te exstimulas? Regi, populos</w:t>
      </w:r>
    </w:p>
    <w:p w14:paraId="03C1849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Tractare: Deum, Vatibus instat:</w:t>
      </w:r>
    </w:p>
    <w:p w14:paraId="17216C58" w14:textId="1E8276E7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110</w:t>
      </w:r>
      <w:r w:rsidR="00155F48" w:rsidRPr="00872240">
        <w:rPr>
          <w:lang w:val="it-IT"/>
        </w:rPr>
        <w:t xml:space="preserve"> Non benè miscet sacra profanis</w:t>
      </w:r>
    </w:p>
    <w:p w14:paraId="37C36C7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se iactat talibus ausis.</w:t>
      </w:r>
    </w:p>
    <w:p w14:paraId="2E59872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Sordet nimiùm comp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>sta tuo</w:t>
      </w:r>
    </w:p>
    <w:p w14:paraId="4DA0F35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Omnis Regum purpura cocco,</w:t>
      </w:r>
    </w:p>
    <w:p w14:paraId="43D0E20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Maxime Vatum.</w:t>
      </w:r>
    </w:p>
    <w:p w14:paraId="3B1AF522" w14:textId="4E610FD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115</w:t>
      </w:r>
      <w:r w:rsidR="00155F48" w:rsidRPr="00872240">
        <w:rPr>
          <w:lang w:val="it-IT"/>
        </w:rPr>
        <w:t xml:space="preserve"> O qui lino cinctus &amp; ephod,</w:t>
      </w:r>
    </w:p>
    <w:p w14:paraId="334E7EF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Primos, Superis deditus, annos</w:t>
      </w:r>
    </w:p>
    <w:p w14:paraId="15522CD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templi munia comples!</w:t>
      </w:r>
    </w:p>
    <w:p w14:paraId="7217CFD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cui nunquam ductile ferrum</w:t>
      </w:r>
    </w:p>
    <w:p w14:paraId="4E76981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Vernos capitis rasit i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los!</w:t>
      </w:r>
    </w:p>
    <w:p w14:paraId="0E442040" w14:textId="2C9CEF0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120</w:t>
      </w:r>
      <w:r w:rsidR="00155F48" w:rsidRPr="00872240">
        <w:rPr>
          <w:lang w:val="it-IT"/>
        </w:rPr>
        <w:t xml:space="preserve"> O quem pellex nulla totondit,</w:t>
      </w:r>
    </w:p>
    <w:p w14:paraId="209CD04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Quem nec placidis pauit in vlnis</w:t>
      </w:r>
    </w:p>
    <w:p w14:paraId="71A555E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Lactea niueo Dalila succo!</w:t>
      </w:r>
    </w:p>
    <w:p w14:paraId="3422DE3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nullo captus I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ccho</w:t>
      </w:r>
    </w:p>
    <w:p w14:paraId="49A4118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Nullo sicerae munere potus,</w:t>
      </w:r>
    </w:p>
    <w:p w14:paraId="1D7BBF60" w14:textId="5B1BA32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125</w:t>
      </w:r>
      <w:r w:rsidR="00155F48" w:rsidRPr="00872240">
        <w:rPr>
          <w:lang w:val="it-IT"/>
        </w:rPr>
        <w:t xml:space="preserve"> Ebria semper pocula vitas,</w:t>
      </w:r>
    </w:p>
    <w:p w14:paraId="7CB1BFB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Optime Vatum, maxime Vatum!</w:t>
      </w:r>
    </w:p>
    <w:p w14:paraId="4391B01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quàm melius floruit isto</w:t>
      </w:r>
    </w:p>
    <w:p w14:paraId="2759AD20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Patria quondam vindice tellus!</w:t>
      </w:r>
    </w:p>
    <w:p w14:paraId="1AC4F504" w14:textId="1D7C761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129</w:t>
      </w:r>
    </w:p>
    <w:p w14:paraId="245BEC6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Cùm solicitam raptus in aulam,</w:t>
      </w:r>
    </w:p>
    <w:p w14:paraId="19F9611F" w14:textId="47687D7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130</w:t>
      </w:r>
      <w:r w:rsidR="00155F48" w:rsidRPr="00872240">
        <w:rPr>
          <w:lang w:val="it-IT"/>
        </w:rPr>
        <w:t xml:space="preserve"> Iussas tenuit Rector habenas,</w:t>
      </w:r>
    </w:p>
    <w:p w14:paraId="681215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Non tam facilis sumere coccum,</w:t>
      </w:r>
    </w:p>
    <w:p w14:paraId="52F11AE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Quàm moros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cedere Spartâ,</w:t>
      </w:r>
    </w:p>
    <w:p w14:paraId="17368E8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magnificum ponere fastum.</w:t>
      </w:r>
    </w:p>
    <w:p w14:paraId="6F755C9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cùm fremuit mobile vulgus,</w:t>
      </w:r>
    </w:p>
    <w:p w14:paraId="277798FD" w14:textId="4003A6E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135</w:t>
      </w:r>
      <w:r w:rsidR="00155F48" w:rsidRPr="00872240">
        <w:rPr>
          <w:lang w:val="it-IT"/>
        </w:rPr>
        <w:t xml:space="preserve"> Et sibi Regem turba poposcit,</w:t>
      </w:r>
    </w:p>
    <w:p w14:paraId="33ADFD5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Nimiùm stolidis aemula votis!</w:t>
      </w:r>
    </w:p>
    <w:p w14:paraId="6D60B275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At ecce prodit miles, &amp; cingit Ducem,</w:t>
      </w:r>
    </w:p>
    <w:p w14:paraId="0F15C37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ipse maius aliquid humano fremit,</w:t>
      </w:r>
    </w:p>
    <w:p w14:paraId="7D7B2919" w14:textId="77777777" w:rsidR="009C2028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vibrat hastam; currite, inuadit, furit.</w:t>
      </w:r>
    </w:p>
    <w:p w14:paraId="2182DB7C" w14:textId="63E46813" w:rsidR="00F56279" w:rsidRPr="005E49AC" w:rsidRDefault="00F56279" w:rsidP="00F56279">
      <w:pPr>
        <w:pStyle w:val="DraCoradditions"/>
        <w:rPr>
          <w:lang w:val="fr-FR"/>
        </w:rPr>
      </w:pPr>
      <w:r w:rsidRPr="005E49AC">
        <w:rPr>
          <w:lang w:val="fr-FR"/>
        </w:rPr>
        <w:t>/act=2/</w:t>
      </w:r>
    </w:p>
    <w:p w14:paraId="4B009004" w14:textId="283C046F" w:rsidR="00FE44F4" w:rsidRDefault="00155F48" w:rsidP="00F673EB">
      <w:pPr>
        <w:pStyle w:val="DraCorhead"/>
      </w:pPr>
      <w:r w:rsidRPr="00AC4539">
        <w:t>ACTVS SECVNDVS.</w:t>
      </w:r>
    </w:p>
    <w:p w14:paraId="2C8E7D41" w14:textId="4C797EA3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SAVL.</w:t>
      </w:r>
    </w:p>
    <w:p w14:paraId="3CB58186" w14:textId="210B7C43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140</w:t>
      </w:r>
      <w:r w:rsidR="00155F48" w:rsidRPr="00AC4539">
        <w:rPr>
          <w:lang w:val="fr-FR"/>
        </w:rPr>
        <w:t xml:space="preserve"> ERupit; ergò semper illudet mihi</w:t>
      </w:r>
    </w:p>
    <w:p w14:paraId="3F92A85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Galeatus ille, pectore imbelli, lepus,</w:t>
      </w:r>
    </w:p>
    <w:p w14:paraId="0379DC5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Oreadumque alumnus, aut montis iugo,</w:t>
      </w:r>
    </w:p>
    <w:p w14:paraId="791E691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Aut vallium cauernulis celans fugam?</w:t>
      </w:r>
    </w:p>
    <w:p w14:paraId="252A82B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Erg</w:t>
      </w:r>
      <w:r w:rsidRPr="00AC4539">
        <w:rPr>
          <w:rFonts w:cstheme="minorHAnsi"/>
          <w:lang w:val="fr-FR"/>
        </w:rPr>
        <w:t>ó</w:t>
      </w:r>
      <w:r w:rsidRPr="00AC4539">
        <w:rPr>
          <w:lang w:val="fr-FR"/>
        </w:rPr>
        <w:t>ne semper fugiet &amp; semper sequar?</w:t>
      </w:r>
    </w:p>
    <w:p w14:paraId="254D1EC9" w14:textId="73D8D446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145</w:t>
      </w:r>
      <w:r w:rsidR="00155F48" w:rsidRPr="00AC4539">
        <w:rPr>
          <w:lang w:val="fr-FR"/>
        </w:rPr>
        <w:t xml:space="preserve"> Et purpuratus ille terrae filius</w:t>
      </w:r>
    </w:p>
    <w:p w14:paraId="70BD6419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Nobis faceßet nauseam, &amp; labem imper</w:t>
      </w:r>
      <w:r w:rsidRPr="00FE44F4">
        <w:rPr>
          <w:rFonts w:cstheme="minorHAnsi"/>
          <w:lang w:val="de-DE"/>
        </w:rPr>
        <w:t>î</w:t>
      </w:r>
    </w:p>
    <w:p w14:paraId="5DC443A6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Impunè molietur, &amp; stragem, &amp; nefas?</w:t>
      </w:r>
    </w:p>
    <w:p w14:paraId="136E248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Fugiat, sequemur; &amp; mihi montes patent,</w:t>
      </w:r>
    </w:p>
    <w:p w14:paraId="71D6F20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illa opaca vallium, vmbrarum specus;</w:t>
      </w:r>
    </w:p>
    <w:p w14:paraId="34EA3D63" w14:textId="65E14A98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lastRenderedPageBreak/>
        <w:t>150</w:t>
      </w:r>
      <w:r w:rsidR="00155F48" w:rsidRPr="00AC4539">
        <w:rPr>
          <w:lang w:val="fr-FR"/>
        </w:rPr>
        <w:t xml:space="preserve"> Perrumpam, &amp; omne, quicquid obstabit, ruam.</w:t>
      </w:r>
    </w:p>
    <w:p w14:paraId="77091993" w14:textId="77777777" w:rsidR="00ED570A" w:rsidRDefault="00155F48" w:rsidP="00275634">
      <w:pPr>
        <w:pStyle w:val="DraCorstandard"/>
        <w:rPr>
          <w:rStyle w:val="DraCorpagebreak"/>
        </w:rPr>
      </w:pPr>
      <w:r w:rsidRPr="00ED570A">
        <w:rPr>
          <w:rStyle w:val="DraCorpagebreak"/>
        </w:rPr>
        <w:t>S</w:t>
      </w:r>
    </w:p>
    <w:p w14:paraId="0C1EDFEB" w14:textId="2F324EAD" w:rsidR="00FE44F4" w:rsidRPr="00FE44F4" w:rsidRDefault="005E49AC" w:rsidP="00275634">
      <w:pPr>
        <w:pStyle w:val="DraCorstandard"/>
        <w:rPr>
          <w:lang w:val="en-GB"/>
        </w:rPr>
      </w:pPr>
      <w:r w:rsidRPr="005E49AC">
        <w:rPr>
          <w:rStyle w:val="DraCorpagebreak"/>
        </w:rPr>
        <w:t>130</w:t>
      </w:r>
    </w:p>
    <w:p w14:paraId="4AACB2E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Quanquam profundis sentibus sese induat,</w:t>
      </w:r>
    </w:p>
    <w:p w14:paraId="143FA5A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Quanquam rep</w:t>
      </w:r>
      <w:r w:rsidRPr="00AC4539">
        <w:rPr>
          <w:rFonts w:cstheme="minorHAnsi"/>
          <w:lang w:val="fr-FR"/>
        </w:rPr>
        <w:t>ô</w:t>
      </w:r>
      <w:r w:rsidRPr="00AC4539">
        <w:rPr>
          <w:lang w:val="fr-FR"/>
        </w:rPr>
        <w:t>stis cautibus latebras agat,</w:t>
      </w:r>
    </w:p>
    <w:p w14:paraId="1129453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mille captet, more vulpino, dolos,</w:t>
      </w:r>
    </w:p>
    <w:p w14:paraId="0AF1EF3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Vnum vnum echinus nouit; effodiam omnia,</w:t>
      </w:r>
    </w:p>
    <w:p w14:paraId="1620B492" w14:textId="03330F15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155</w:t>
      </w:r>
      <w:r w:rsidR="00155F48" w:rsidRPr="00AC4539">
        <w:rPr>
          <w:lang w:val="fr-FR"/>
        </w:rPr>
        <w:t xml:space="preserve"> Et palpitantem beluam foras traham.</w:t>
      </w:r>
    </w:p>
    <w:p w14:paraId="6D5B820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Coelum ipsum &amp; astra tentet, &amp; molem auream</w:t>
      </w:r>
    </w:p>
    <w:p w14:paraId="7185409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Pensilis Olympi: Regibus longae manus,</w:t>
      </w:r>
    </w:p>
    <w:p w14:paraId="1E792F3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nouit istam regius Sa</w:t>
      </w:r>
      <w:r w:rsidRPr="00AC4539">
        <w:rPr>
          <w:rFonts w:cstheme="minorHAnsi"/>
          <w:lang w:val="fr-FR"/>
        </w:rPr>
        <w:t>ü</w:t>
      </w:r>
      <w:r w:rsidRPr="00AC4539">
        <w:rPr>
          <w:lang w:val="fr-FR"/>
        </w:rPr>
        <w:t>l viam.</w:t>
      </w:r>
    </w:p>
    <w:p w14:paraId="168F10E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quanquam ibi non fulminet reum Deus,</w:t>
      </w:r>
    </w:p>
    <w:p w14:paraId="478CC4D2" w14:textId="2924EB3F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160</w:t>
      </w:r>
      <w:r w:rsidR="00155F48" w:rsidRPr="00AC4539">
        <w:rPr>
          <w:lang w:val="fr-FR"/>
        </w:rPr>
        <w:t xml:space="preserve"> Et ianuis patentibus Iuueni fero</w:t>
      </w:r>
    </w:p>
    <w:p w14:paraId="62162E3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Nubes dehiscant; Gelb</w:t>
      </w:r>
      <w:r w:rsidRPr="00AC4539">
        <w:rPr>
          <w:rFonts w:cstheme="minorHAnsi"/>
          <w:lang w:val="fr-FR"/>
        </w:rPr>
        <w:t>ö</w:t>
      </w:r>
      <w:r w:rsidRPr="00AC4539">
        <w:rPr>
          <w:lang w:val="fr-FR"/>
        </w:rPr>
        <w:t>ae rupem arduam,</w:t>
      </w:r>
    </w:p>
    <w:p w14:paraId="6F51454D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Libanumque Carmelo additum ad coelos struam,</w:t>
      </w:r>
    </w:p>
    <w:p w14:paraId="7825EB8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Iterumque praeceps machina inuadet polos,</w:t>
      </w:r>
    </w:p>
    <w:p w14:paraId="6E76C20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pallidum inde Dauidem allidam solo:</w:t>
      </w:r>
    </w:p>
    <w:p w14:paraId="4CF73DF2" w14:textId="692814E5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165</w:t>
      </w:r>
      <w:r w:rsidR="00155F48" w:rsidRPr="00AC4539">
        <w:rPr>
          <w:lang w:val="fr-FR"/>
        </w:rPr>
        <w:t xml:space="preserve"> An nescit ille ferreas Regum manus,</w:t>
      </w:r>
    </w:p>
    <w:p w14:paraId="416E352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dura centum brachia, &amp; nescit truces</w:t>
      </w:r>
    </w:p>
    <w:p w14:paraId="000338D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Sa</w:t>
      </w:r>
      <w:r w:rsidRPr="00AC4539">
        <w:rPr>
          <w:rFonts w:cstheme="minorHAnsi"/>
          <w:lang w:val="fr-FR"/>
        </w:rPr>
        <w:t>ü</w:t>
      </w:r>
      <w:r w:rsidRPr="00AC4539">
        <w:rPr>
          <w:lang w:val="fr-FR"/>
        </w:rPr>
        <w:t>lis animos, &amp; mihi numen sacrum</w:t>
      </w:r>
    </w:p>
    <w:p w14:paraId="6A78EE4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Feruere in isto pectore, &amp; suppar Deo</w:t>
      </w:r>
    </w:p>
    <w:p w14:paraId="106517F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Aliquid repostum, &amp; fulmen, &amp; tonitru &amp; minas</w:t>
      </w:r>
    </w:p>
    <w:p w14:paraId="03024278" w14:textId="72727494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170</w:t>
      </w:r>
      <w:r w:rsidR="00155F48" w:rsidRPr="00AC4539">
        <w:rPr>
          <w:lang w:val="fr-FR"/>
        </w:rPr>
        <w:t xml:space="preserve"> Sonantis irae &amp; quidquid hîc pallent rei?</w:t>
      </w:r>
    </w:p>
    <w:p w14:paraId="4B554AB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quis v</w:t>
      </w:r>
      <w:r w:rsidRPr="00AC4539">
        <w:rPr>
          <w:rFonts w:cstheme="minorHAnsi"/>
          <w:lang w:val="fr-FR"/>
        </w:rPr>
        <w:t>ï</w:t>
      </w:r>
      <w:r w:rsidRPr="00AC4539">
        <w:rPr>
          <w:lang w:val="fr-FR"/>
        </w:rPr>
        <w:t>etus ille natus Is</w:t>
      </w:r>
      <w:r w:rsidRPr="00AC4539">
        <w:rPr>
          <w:rFonts w:cstheme="minorHAnsi"/>
          <w:lang w:val="fr-FR"/>
        </w:rPr>
        <w:t>ä</w:t>
      </w:r>
      <w:r w:rsidRPr="00AC4539">
        <w:rPr>
          <w:lang w:val="fr-FR"/>
        </w:rPr>
        <w:t>i,</w:t>
      </w:r>
    </w:p>
    <w:p w14:paraId="2594A51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Quium magister, pecoris hirsuti pater,</w:t>
      </w:r>
    </w:p>
    <w:p w14:paraId="356F9D1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Miles sine armis, montium praedo vagus,</w:t>
      </w:r>
    </w:p>
    <w:p w14:paraId="6E2326E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lastRenderedPageBreak/>
        <w:t>Qui purpuram sic ambit, &amp; sceptrum, &amp; decus</w:t>
      </w:r>
    </w:p>
    <w:p w14:paraId="34C8B488" w14:textId="0EE073FC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175</w:t>
      </w:r>
      <w:r w:rsidR="00155F48" w:rsidRPr="00AC4539">
        <w:rPr>
          <w:lang w:val="fr-FR"/>
        </w:rPr>
        <w:t xml:space="preserve"> Sellae curulis, fascias, vittas, ebur?</w:t>
      </w:r>
    </w:p>
    <w:p w14:paraId="4F0529D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Hos Bethl</w:t>
      </w:r>
      <w:r w:rsidRPr="00AC4539">
        <w:rPr>
          <w:rFonts w:cstheme="minorHAnsi"/>
          <w:lang w:val="fr-FR"/>
        </w:rPr>
        <w:t>ë</w:t>
      </w:r>
      <w:r w:rsidRPr="00AC4539">
        <w:rPr>
          <w:lang w:val="fr-FR"/>
        </w:rPr>
        <w:t>em. animos? illa, quae tristi situ</w:t>
      </w:r>
    </w:p>
    <w:p w14:paraId="7811C428" w14:textId="77777777" w:rsidR="009C2028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Terrae inter omnes angulos ridet nihil?</w:t>
      </w:r>
    </w:p>
    <w:p w14:paraId="0F1F066B" w14:textId="3F756BEB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131</w:t>
      </w:r>
    </w:p>
    <w:p w14:paraId="7C86641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Non est ad alta mollis è caulis via:</w:t>
      </w:r>
    </w:p>
    <w:p w14:paraId="145322E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sic inertes erimus, &amp; nostr</w:t>
      </w:r>
      <w:r w:rsidRPr="00872240">
        <w:rPr>
          <w:rFonts w:cstheme="minorHAnsi"/>
          <w:lang w:val="it-IT"/>
        </w:rPr>
        <w:t>á</w:t>
      </w:r>
      <w:r w:rsidRPr="00872240">
        <w:rPr>
          <w:lang w:val="it-IT"/>
        </w:rPr>
        <w:t xml:space="preserve"> è manu</w:t>
      </w:r>
    </w:p>
    <w:p w14:paraId="3544ACC5" w14:textId="12845B37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180</w:t>
      </w:r>
      <w:r w:rsidR="00155F48" w:rsidRPr="00872240">
        <w:rPr>
          <w:lang w:val="it-IT"/>
        </w:rPr>
        <w:t xml:space="preserve"> Non facilis hasta sequitur, &amp; prius mihi</w:t>
      </w:r>
    </w:p>
    <w:p w14:paraId="1AB076E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Hanc vellet animam, quisquis hoc tentet nefas.</w:t>
      </w:r>
    </w:p>
    <w:p w14:paraId="5DB421B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 illud imas penitus iritat fibras,</w:t>
      </w:r>
    </w:p>
    <w:p w14:paraId="418ABAA4" w14:textId="05E3FBAF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</w:t>
      </w:r>
      <w:r w:rsidR="009E2D80">
        <w:rPr>
          <w:lang w:val="it-IT"/>
        </w:rPr>
        <w:t xml:space="preserve"> </w:t>
      </w:r>
      <w:r w:rsidRPr="00872240">
        <w:rPr>
          <w:lang w:val="it-IT"/>
        </w:rPr>
        <w:t>ferre possum languidè aut fict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satis,</w:t>
      </w:r>
    </w:p>
    <w:p w14:paraId="2C19097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Quod illi amicam Ionathas seruat fidem,</w:t>
      </w:r>
    </w:p>
    <w:p w14:paraId="3240150A" w14:textId="4F7F73A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185</w:t>
      </w:r>
      <w:r w:rsidR="00155F48" w:rsidRPr="00872240">
        <w:rPr>
          <w:lang w:val="it-IT"/>
        </w:rPr>
        <w:t xml:space="preserve"> Et clanculùm me prodit; hoc igitur erat</w:t>
      </w:r>
    </w:p>
    <w:p w14:paraId="7E73F01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Ionatha, quod alto stemmate, in cocco, satus,</w:t>
      </w:r>
    </w:p>
    <w:p w14:paraId="61B5478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Pube inclytâ &amp; virtute clarans Regiam,</w:t>
      </w:r>
    </w:p>
    <w:p w14:paraId="768E879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Gnauae indolis praesagium nobis dabas?</w:t>
      </w:r>
    </w:p>
    <w:p w14:paraId="564970A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Hoc igitur erat? ah! taedet, ah! piget loqui;</w:t>
      </w:r>
    </w:p>
    <w:p w14:paraId="09962D94" w14:textId="18C62755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190</w:t>
      </w:r>
      <w:r w:rsidR="00155F48" w:rsidRPr="00872240">
        <w:rPr>
          <w:lang w:val="it-IT"/>
        </w:rPr>
        <w:t xml:space="preserve"> Ingrate Iuuenis! quàm mihi serò luis</w:t>
      </w:r>
    </w:p>
    <w:p w14:paraId="1CB794C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Immane crimen! quis mihi nunc improbum</w:t>
      </w:r>
    </w:p>
    <w:p w14:paraId="636FD47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Sistat, paternis victima vt palmis cadat?</w:t>
      </w:r>
    </w:p>
    <w:p w14:paraId="590F142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Vt illa carpam latera, quae quondam meis</w:t>
      </w:r>
    </w:p>
    <w:p w14:paraId="5299A36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Obuersa steterunt lanceis, c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pallidum</w:t>
      </w:r>
    </w:p>
    <w:p w14:paraId="1C92D8B5" w14:textId="1DEC868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195</w:t>
      </w:r>
      <w:r w:rsidR="00155F48" w:rsidRPr="00872240">
        <w:rPr>
          <w:lang w:val="it-IT"/>
        </w:rPr>
        <w:t xml:space="preserve"> Citharae magistrum, tinnulas tantùm fides</w:t>
      </w:r>
    </w:p>
    <w:p w14:paraId="62E7E50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Mulcere gnarum, cuspide hamatâ minax</w:t>
      </w:r>
    </w:p>
    <w:p w14:paraId="108D509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Vellem forare penitùs, &amp; casso impetu</w:t>
      </w:r>
    </w:p>
    <w:p w14:paraId="68E1346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Radens parietes spiculum, in mens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stetit?</w:t>
      </w:r>
    </w:p>
    <w:p w14:paraId="6EF5C46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 xml:space="preserve">O cùm ille totum tegeret!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probrum!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scelus!</w:t>
      </w:r>
    </w:p>
    <w:p w14:paraId="70A243F7" w14:textId="7E7580D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200</w:t>
      </w:r>
      <w:r w:rsidR="00155F48" w:rsidRPr="00872240">
        <w:rPr>
          <w:lang w:val="it-IT"/>
        </w:rPr>
        <w:t xml:space="preserve"> Et latere toto &amp; pectore accepit reum.</w:t>
      </w:r>
    </w:p>
    <w:p w14:paraId="21496D8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Cur non per ipsum Ionatham expleui minas?</w:t>
      </w:r>
    </w:p>
    <w:p w14:paraId="1296C934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tota rabies heluata est sanguinem,</w:t>
      </w:r>
    </w:p>
    <w:p w14:paraId="6181B6D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mistus ille in cantharos fluxit cruor,</w:t>
      </w:r>
    </w:p>
    <w:p w14:paraId="62DD0B17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hausta contis ilia ed</w:t>
      </w:r>
      <w:r w:rsidRPr="00AC4539">
        <w:rPr>
          <w:rFonts w:cstheme="minorHAnsi"/>
          <w:lang w:val="it-IT"/>
        </w:rPr>
        <w:t>ê</w:t>
      </w:r>
      <w:r w:rsidRPr="00AC4539">
        <w:rPr>
          <w:lang w:val="it-IT"/>
        </w:rPr>
        <w:t>runt canes?</w:t>
      </w:r>
    </w:p>
    <w:p w14:paraId="36164583" w14:textId="779FC982" w:rsidR="00155F48" w:rsidRPr="00AC4539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S 2</w:t>
      </w:r>
    </w:p>
    <w:p w14:paraId="07F5AF5C" w14:textId="48027BEF" w:rsidR="00FE44F4" w:rsidRDefault="00BF1CCD" w:rsidP="00275634">
      <w:pPr>
        <w:pStyle w:val="DraCorstandard"/>
        <w:rPr>
          <w:lang w:val="it-IT"/>
        </w:rPr>
      </w:pPr>
      <w:r w:rsidRPr="00A5429A">
        <w:rPr>
          <w:rStyle w:val="DraCorpagebreak"/>
        </w:rPr>
        <w:t>1</w:t>
      </w:r>
      <w:r w:rsidR="00155F48" w:rsidRPr="00A5429A">
        <w:rPr>
          <w:rStyle w:val="DraCorpagebreak"/>
        </w:rPr>
        <w:t>32</w:t>
      </w:r>
    </w:p>
    <w:p w14:paraId="15A3187B" w14:textId="7C33B44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205</w:t>
      </w:r>
      <w:r w:rsidR="00155F48" w:rsidRPr="00AC4539">
        <w:rPr>
          <w:lang w:val="it-IT"/>
        </w:rPr>
        <w:t xml:space="preserve"> Ad haec superstas Ionatha, &amp; curae es mihi</w:t>
      </w:r>
    </w:p>
    <w:p w14:paraId="617C30D7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Vel sic adultus; cur tamen superas, scelus?</w:t>
      </w:r>
    </w:p>
    <w:p w14:paraId="39FE796D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Dauidem in visceribus exploro tuis?</w:t>
      </w:r>
    </w:p>
    <w:p w14:paraId="75FF4EF2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Quaeram, nec ipse Ionathas tanti est mihi,</w:t>
      </w:r>
    </w:p>
    <w:p w14:paraId="20753E82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si quidem hic fastidit, inueniam virum,</w:t>
      </w:r>
    </w:p>
    <w:p w14:paraId="0DB61E92" w14:textId="414A8B2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210</w:t>
      </w:r>
      <w:r w:rsidR="00155F48" w:rsidRPr="00AC4539">
        <w:rPr>
          <w:lang w:val="it-IT"/>
        </w:rPr>
        <w:t xml:space="preserve"> Qui melius istam purpuram, &amp; molem gerat,</w:t>
      </w:r>
    </w:p>
    <w:p w14:paraId="3119DF28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Sceptrum gubernet, aureo nutu regat.</w:t>
      </w:r>
    </w:p>
    <w:p w14:paraId="11D62549" w14:textId="77777777" w:rsidR="00F673EB" w:rsidRPr="005E49AC" w:rsidRDefault="00F673EB" w:rsidP="00F673EB">
      <w:pPr>
        <w:pStyle w:val="DraCoradditions"/>
        <w:rPr>
          <w:lang w:val="it-IT"/>
        </w:rPr>
      </w:pPr>
      <w:r w:rsidRPr="005E49AC">
        <w:rPr>
          <w:lang w:val="it-IT"/>
        </w:rPr>
        <w:t>/chorus/</w:t>
      </w:r>
    </w:p>
    <w:p w14:paraId="406A7190" w14:textId="6CC33ADB" w:rsidR="00FE44F4" w:rsidRDefault="00155F48" w:rsidP="00F673EB">
      <w:pPr>
        <w:pStyle w:val="DraCorhead"/>
      </w:pPr>
      <w:r w:rsidRPr="00AC4539">
        <w:t>CHORVS.</w:t>
      </w:r>
    </w:p>
    <w:p w14:paraId="07FFDA57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Heu! quàm vario carpitur aestu,</w:t>
      </w:r>
    </w:p>
    <w:p w14:paraId="1634F6D9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Qui solicito natus in ostro,</w:t>
      </w:r>
    </w:p>
    <w:p w14:paraId="4664CB36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purpureae deditus aulae,</w:t>
      </w:r>
    </w:p>
    <w:p w14:paraId="33FAADBA" w14:textId="053FA52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215</w:t>
      </w:r>
      <w:r w:rsidR="00155F48" w:rsidRPr="00AC4539">
        <w:rPr>
          <w:lang w:val="it-IT"/>
        </w:rPr>
        <w:t xml:space="preserve"> Centum imperio territat vrbes,</w:t>
      </w:r>
    </w:p>
    <w:p w14:paraId="7534027E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se populis credere centum</w:t>
      </w:r>
    </w:p>
    <w:p w14:paraId="1740BCD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Audet, praui conscius animi,</w:t>
      </w:r>
    </w:p>
    <w:p w14:paraId="5415C6F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noua semper vulnera pallet.</w:t>
      </w:r>
    </w:p>
    <w:p w14:paraId="470985C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Quamuis valido milite septus</w:t>
      </w:r>
    </w:p>
    <w:p w14:paraId="44215537" w14:textId="6B5818AF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220</w:t>
      </w:r>
      <w:r w:rsidR="00155F48" w:rsidRPr="00AC4539">
        <w:rPr>
          <w:lang w:val="fr-FR"/>
        </w:rPr>
        <w:t xml:space="preserve"> Numeret densas ordine peltas,</w:t>
      </w:r>
    </w:p>
    <w:p w14:paraId="176BCAA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lastRenderedPageBreak/>
        <w:t>Saepè à tergo respicit amens,</w:t>
      </w:r>
    </w:p>
    <w:p w14:paraId="1DB92A1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Saepè obliquat celeres oculos,</w:t>
      </w:r>
    </w:p>
    <w:p w14:paraId="62AB04A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se partes versat in omnes,</w:t>
      </w:r>
    </w:p>
    <w:p w14:paraId="009922C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Cautus trepidos vitare dolos,</w:t>
      </w:r>
    </w:p>
    <w:p w14:paraId="3DE9FF5D" w14:textId="56BCAF41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225</w:t>
      </w:r>
      <w:r w:rsidR="00155F48" w:rsidRPr="00AC4539">
        <w:rPr>
          <w:lang w:val="fr-FR"/>
        </w:rPr>
        <w:t xml:space="preserve"> Et postico occurrere cultro.</w:t>
      </w:r>
    </w:p>
    <w:p w14:paraId="0D0F738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Sa</w:t>
      </w:r>
      <w:r w:rsidRPr="00AC4539">
        <w:rPr>
          <w:rFonts w:cstheme="minorHAnsi"/>
          <w:lang w:val="fr-FR"/>
        </w:rPr>
        <w:t>ü</w:t>
      </w:r>
      <w:r w:rsidRPr="00AC4539">
        <w:rPr>
          <w:lang w:val="fr-FR"/>
        </w:rPr>
        <w:t>l Tyrio murice fulgens,</w:t>
      </w:r>
    </w:p>
    <w:p w14:paraId="7FC7545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Ille &amp; lituo nixus eburno,</w:t>
      </w:r>
    </w:p>
    <w:p w14:paraId="1FAF17F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ludaeae patrius Heros,</w:t>
      </w:r>
    </w:p>
    <w:p w14:paraId="746BD0F3" w14:textId="77777777" w:rsidR="009C2028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Quanto penitùs carpitur igni,</w:t>
      </w:r>
    </w:p>
    <w:p w14:paraId="05AA38BA" w14:textId="4031C112" w:rsidR="00FE44F4" w:rsidRDefault="00155F48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133</w:t>
      </w:r>
    </w:p>
    <w:p w14:paraId="633A6CF0" w14:textId="1EFE8B6D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230</w:t>
      </w:r>
      <w:r w:rsidR="00155F48" w:rsidRPr="00AC4539">
        <w:rPr>
          <w:lang w:val="fr-FR"/>
        </w:rPr>
        <w:t xml:space="preserve"> Quàm multa malo somniat animo,</w:t>
      </w:r>
    </w:p>
    <w:p w14:paraId="5A9589C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Quae nocturnis ruminat horis</w:t>
      </w:r>
    </w:p>
    <w:p w14:paraId="795A89D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Culpam in puero Dauide fingens!</w:t>
      </w:r>
    </w:p>
    <w:p w14:paraId="6AD056D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Cur non aliò vertis steriles</w:t>
      </w:r>
    </w:p>
    <w:p w14:paraId="7375120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Improbe curas? quidue immeritis</w:t>
      </w:r>
    </w:p>
    <w:p w14:paraId="7C9095D5" w14:textId="2AA345BE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235</w:t>
      </w:r>
      <w:r w:rsidR="00155F48" w:rsidRPr="00AC4539">
        <w:rPr>
          <w:lang w:val="fr-FR"/>
        </w:rPr>
        <w:t xml:space="preserve"> Impia stridet buccina campis,</w:t>
      </w:r>
    </w:p>
    <w:p w14:paraId="5CE4F5F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solicitas feriunt matres</w:t>
      </w:r>
    </w:p>
    <w:p w14:paraId="39991F0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Importuni tympana belli?</w:t>
      </w:r>
    </w:p>
    <w:p w14:paraId="0EC8E9B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Cur non aliò flectit rigidam</w:t>
      </w:r>
    </w:p>
    <w:p w14:paraId="2F2F15B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Marspiter aciem, multo Hethaeae</w:t>
      </w:r>
    </w:p>
    <w:p w14:paraId="632B52F7" w14:textId="2131FA88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240</w:t>
      </w:r>
      <w:r w:rsidR="00155F48" w:rsidRPr="00AC4539">
        <w:rPr>
          <w:lang w:val="fr-FR"/>
        </w:rPr>
        <w:t xml:space="preserve"> Sanguine Gentis spicula tingens?</w:t>
      </w:r>
    </w:p>
    <w:p w14:paraId="6A44F61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Nam quid meruit flos ille vir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m,</w:t>
      </w:r>
    </w:p>
    <w:p w14:paraId="31890D6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Quem sic frendent agmina circùm,</w:t>
      </w:r>
    </w:p>
    <w:p w14:paraId="7FE89A8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 nuper erat regius hospes,</w:t>
      </w:r>
    </w:p>
    <w:p w14:paraId="60C4E4DD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Tot verporum caede redempto?</w:t>
      </w:r>
    </w:p>
    <w:p w14:paraId="42544438" w14:textId="2BBA004D" w:rsidR="00FE44F4" w:rsidRPr="00FE44F4" w:rsidRDefault="005E49AC" w:rsidP="00275634">
      <w:pPr>
        <w:pStyle w:val="DraCorstandard"/>
        <w:rPr>
          <w:lang w:val="de-DE"/>
        </w:rPr>
      </w:pPr>
      <w:r w:rsidRPr="005E49AC">
        <w:rPr>
          <w:rStyle w:val="DraCorlinenumber"/>
        </w:rPr>
        <w:t>245</w:t>
      </w:r>
      <w:r w:rsidR="00155F48" w:rsidRPr="00FE44F4">
        <w:rPr>
          <w:lang w:val="de-DE"/>
        </w:rPr>
        <w:t xml:space="preserve"> Cuius in hostem lancea sternax</w:t>
      </w:r>
    </w:p>
    <w:p w14:paraId="1C602926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lastRenderedPageBreak/>
        <w:t>Nunquam casso vulnere sedit?</w:t>
      </w:r>
    </w:p>
    <w:p w14:paraId="0BC55896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O qui stolidum nuper Hethaeum,</w:t>
      </w:r>
    </w:p>
    <w:p w14:paraId="47DC2967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Vano tumidum pectora typho,</w:t>
      </w:r>
    </w:p>
    <w:p w14:paraId="3573DEB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Excantato Numine Diu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m,</w:t>
      </w:r>
    </w:p>
    <w:p w14:paraId="1968072B" w14:textId="18A660E1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250</w:t>
      </w:r>
      <w:r w:rsidR="00155F48" w:rsidRPr="00AC4539">
        <w:rPr>
          <w:lang w:val="fr-FR"/>
        </w:rPr>
        <w:t xml:space="preserve"> Strauit rapidae verbere fundae,</w:t>
      </w:r>
    </w:p>
    <w:p w14:paraId="43F662C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Laeuae frontis margine tactum,</w:t>
      </w:r>
    </w:p>
    <w:p w14:paraId="080AE32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plangentem pectore terras!</w:t>
      </w:r>
    </w:p>
    <w:p w14:paraId="4DD6FA7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Quàm tunc placido nostra fauebant</w:t>
      </w:r>
    </w:p>
    <w:p w14:paraId="3DFE0C9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 xml:space="preserve">Castra susurro. Macte </w:t>
      </w:r>
      <w:r w:rsidRPr="00AC4539">
        <w:rPr>
          <w:rFonts w:cstheme="minorHAnsi"/>
          <w:lang w:val="fr-FR"/>
        </w:rPr>
        <w:t>ô</w:t>
      </w:r>
      <w:r w:rsidRPr="00AC4539">
        <w:rPr>
          <w:lang w:val="fr-FR"/>
        </w:rPr>
        <w:t xml:space="preserve"> Iuuenis,</w:t>
      </w:r>
    </w:p>
    <w:p w14:paraId="11D2772E" w14:textId="518D9EB2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255</w:t>
      </w:r>
      <w:r w:rsidR="00155F48" w:rsidRPr="00AC4539">
        <w:rPr>
          <w:lang w:val="fr-FR"/>
        </w:rPr>
        <w:t xml:space="preserve"> Macte </w:t>
      </w:r>
      <w:r w:rsidR="00155F48" w:rsidRPr="00AC4539">
        <w:rPr>
          <w:rFonts w:cstheme="minorHAnsi"/>
          <w:lang w:val="fr-FR"/>
        </w:rPr>
        <w:t>ô</w:t>
      </w:r>
      <w:r w:rsidR="00155F48" w:rsidRPr="00AC4539">
        <w:rPr>
          <w:lang w:val="fr-FR"/>
        </w:rPr>
        <w:t xml:space="preserve"> patriae spes vna tuae!</w:t>
      </w:r>
    </w:p>
    <w:p w14:paraId="7ADBA346" w14:textId="5CF7A3DC" w:rsidR="00155F48" w:rsidRPr="00AC4539" w:rsidRDefault="00155F48" w:rsidP="00275634">
      <w:pPr>
        <w:pStyle w:val="DraCorstandard"/>
        <w:rPr>
          <w:lang w:val="fr-FR"/>
        </w:rPr>
      </w:pPr>
      <w:r w:rsidRPr="00ED570A">
        <w:rPr>
          <w:rStyle w:val="DraCorpagebreak"/>
        </w:rPr>
        <w:t>S 3</w:t>
      </w:r>
    </w:p>
    <w:p w14:paraId="4D8E37F6" w14:textId="2356296F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134</w:t>
      </w:r>
    </w:p>
    <w:p w14:paraId="4B2A9A9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Cùm barbaricum stringeret ensem,</w:t>
      </w:r>
    </w:p>
    <w:p w14:paraId="6F869B6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Luctansque super turpe cadauer,</w:t>
      </w:r>
    </w:p>
    <w:p w14:paraId="633FF8D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spirantem iugulans pugilem,</w:t>
      </w:r>
    </w:p>
    <w:p w14:paraId="78DE7BB9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Polluit atro sanguine truncum,</w:t>
      </w:r>
    </w:p>
    <w:p w14:paraId="6E491394" w14:textId="500C16D7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260</w:t>
      </w:r>
      <w:r w:rsidR="00155F48" w:rsidRPr="00AC4539">
        <w:rPr>
          <w:lang w:val="fr-FR"/>
        </w:rPr>
        <w:t xml:space="preserve"> Et loricam, &amp; baltheum &amp; harpen,</w:t>
      </w:r>
    </w:p>
    <w:p w14:paraId="66C6632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Singula patrijs intulit adytis,</w:t>
      </w:r>
    </w:p>
    <w:p w14:paraId="3795632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Dignum tali Marte trophaeum.</w:t>
      </w:r>
    </w:p>
    <w:p w14:paraId="0817A4A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Tunc in gelidis vallibus Echo,</w:t>
      </w:r>
    </w:p>
    <w:p w14:paraId="63A3EAD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Garrula resonae filia syluae,</w:t>
      </w:r>
    </w:p>
    <w:p w14:paraId="11CFF5B0" w14:textId="2181C2BD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265</w:t>
      </w:r>
      <w:r w:rsidR="00155F48" w:rsidRPr="00AC4539">
        <w:rPr>
          <w:lang w:val="fr-FR"/>
        </w:rPr>
        <w:t xml:space="preserve"> Rettulit illud nobile carmen:</w:t>
      </w:r>
    </w:p>
    <w:p w14:paraId="12FB872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Princeps S</w:t>
      </w:r>
      <w:r w:rsidRPr="00AC4539">
        <w:rPr>
          <w:rFonts w:cstheme="minorHAnsi"/>
          <w:lang w:val="fr-FR"/>
        </w:rPr>
        <w:t>ä</w:t>
      </w:r>
      <w:r w:rsidRPr="00AC4539">
        <w:rPr>
          <w:lang w:val="fr-FR"/>
        </w:rPr>
        <w:t>ul mille c</w:t>
      </w:r>
      <w:r w:rsidRPr="00AC4539">
        <w:rPr>
          <w:rFonts w:cstheme="minorHAnsi"/>
          <w:lang w:val="fr-FR"/>
        </w:rPr>
        <w:t>ê</w:t>
      </w:r>
      <w:r w:rsidRPr="00AC4539">
        <w:rPr>
          <w:lang w:val="fr-FR"/>
        </w:rPr>
        <w:t>cidit,</w:t>
      </w:r>
    </w:p>
    <w:p w14:paraId="3544D9E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dena vir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 millia noster,</w:t>
      </w:r>
    </w:p>
    <w:p w14:paraId="0478026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Nulli gemino robore, Dauid.</w:t>
      </w:r>
    </w:p>
    <w:p w14:paraId="3755BAD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 cùm blandis lusit citharis</w:t>
      </w:r>
    </w:p>
    <w:p w14:paraId="2528EF22" w14:textId="083A9DE3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lastRenderedPageBreak/>
        <w:t>270</w:t>
      </w:r>
      <w:r w:rsidR="00155F48" w:rsidRPr="00AC4539">
        <w:rPr>
          <w:lang w:val="fr-FR"/>
        </w:rPr>
        <w:t xml:space="preserve"> Nostra Iuuentus, &amp; virgineo</w:t>
      </w:r>
    </w:p>
    <w:p w14:paraId="5035C4D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Pollice dederunt crusmata plausum:</w:t>
      </w:r>
    </w:p>
    <w:p w14:paraId="73DB4D5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 macte nou</w:t>
      </w:r>
      <w:r w:rsidRPr="00AC4539">
        <w:rPr>
          <w:rFonts w:cstheme="minorHAnsi"/>
          <w:lang w:val="fr-FR"/>
        </w:rPr>
        <w:t>â</w:t>
      </w:r>
      <w:r w:rsidRPr="00AC4539">
        <w:rPr>
          <w:lang w:val="fr-FR"/>
        </w:rPr>
        <w:t xml:space="preserve"> virtute puer,</w:t>
      </w:r>
    </w:p>
    <w:p w14:paraId="175D96E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Sic ad coelos itur, &amp; astra,</w:t>
      </w:r>
    </w:p>
    <w:p w14:paraId="066CD979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sic meritis omnia comples.</w:t>
      </w:r>
    </w:p>
    <w:p w14:paraId="562486CF" w14:textId="28B9905D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275</w:t>
      </w:r>
      <w:r w:rsidR="00155F48" w:rsidRPr="00872240">
        <w:rPr>
          <w:lang w:val="it-IT"/>
        </w:rPr>
        <w:t xml:space="preserve"> S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ul Princeps mille c</w:t>
      </w:r>
      <w:r w:rsidR="00155F48" w:rsidRPr="00872240">
        <w:rPr>
          <w:rFonts w:cstheme="minorHAnsi"/>
          <w:lang w:val="it-IT"/>
        </w:rPr>
        <w:t>ê</w:t>
      </w:r>
      <w:r w:rsidR="00155F48" w:rsidRPr="00872240">
        <w:rPr>
          <w:lang w:val="it-IT"/>
        </w:rPr>
        <w:t>cidit,</w:t>
      </w:r>
    </w:p>
    <w:p w14:paraId="106E8D6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dena vir</w:t>
      </w:r>
      <w:r w:rsidRPr="00872240">
        <w:rPr>
          <w:rFonts w:cstheme="minorHAnsi"/>
          <w:lang w:val="it-IT"/>
        </w:rPr>
        <w:t>û</w:t>
      </w:r>
      <w:r w:rsidRPr="00872240">
        <w:rPr>
          <w:lang w:val="it-IT"/>
        </w:rPr>
        <w:t>m millia, noster,</w:t>
      </w:r>
    </w:p>
    <w:p w14:paraId="681A47E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Nulli gemino robore, Dauid.</w:t>
      </w:r>
    </w:p>
    <w:p w14:paraId="4A6B998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Non tulit aequis auribus Heros,</w:t>
      </w:r>
    </w:p>
    <w:p w14:paraId="47ED9F1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laudato Dauide frendens,</w:t>
      </w:r>
    </w:p>
    <w:p w14:paraId="4977F726" w14:textId="04502E33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280</w:t>
      </w:r>
      <w:r w:rsidR="00155F48" w:rsidRPr="00AC4539">
        <w:rPr>
          <w:lang w:val="fr-FR"/>
        </w:rPr>
        <w:t xml:space="preserve"> Et multa malus simulans, altum</w:t>
      </w:r>
    </w:p>
    <w:p w14:paraId="3B88CB2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Seruat crudo pectore vulnus.</w:t>
      </w:r>
    </w:p>
    <w:p w14:paraId="78E609E6" w14:textId="77777777" w:rsidR="009C2028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Nec nocte quies, nec luce quies</w:t>
      </w:r>
    </w:p>
    <w:p w14:paraId="274AC81D" w14:textId="3FE594E0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135</w:t>
      </w:r>
    </w:p>
    <w:p w14:paraId="415F920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Lumina mulcet, pectora mulcet,</w:t>
      </w:r>
    </w:p>
    <w:p w14:paraId="285FFB1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se curis macerat aegrum.</w:t>
      </w:r>
    </w:p>
    <w:p w14:paraId="2BB46FB9" w14:textId="4A13F896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285</w:t>
      </w:r>
      <w:r w:rsidR="00155F48" w:rsidRPr="00AC4539">
        <w:rPr>
          <w:lang w:val="fr-FR"/>
        </w:rPr>
        <w:t xml:space="preserve"> Nempe ambitio virtutis egens,</w:t>
      </w:r>
    </w:p>
    <w:p w14:paraId="53E646E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non modicis aemula votis,</w:t>
      </w:r>
    </w:p>
    <w:p w14:paraId="4CB3EFA9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Nullum sociat passibus aequis,</w:t>
      </w:r>
    </w:p>
    <w:p w14:paraId="02C9619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sibi titulos arrogat omnes.</w:t>
      </w:r>
    </w:p>
    <w:p w14:paraId="600A406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Quid te crucias maxime Regum?</w:t>
      </w:r>
    </w:p>
    <w:p w14:paraId="49FBEFF1" w14:textId="3D61A4B0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290</w:t>
      </w:r>
      <w:r w:rsidR="00155F48" w:rsidRPr="00AC4539">
        <w:rPr>
          <w:lang w:val="fr-FR"/>
        </w:rPr>
        <w:t xml:space="preserve"> Quid te vano nomine iactas?</w:t>
      </w:r>
    </w:p>
    <w:p w14:paraId="26E85A7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Cur non tumidas flectis habenas,</w:t>
      </w:r>
    </w:p>
    <w:p w14:paraId="4F85EF2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te semper proripis vltrà?</w:t>
      </w:r>
    </w:p>
    <w:p w14:paraId="37C59829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Quanquam Libano sidera pulses,</w:t>
      </w:r>
    </w:p>
    <w:p w14:paraId="576FECD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Carmelo Gelboa sternas,</w:t>
      </w:r>
    </w:p>
    <w:p w14:paraId="03DCD500" w14:textId="15BEB3BC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lastRenderedPageBreak/>
        <w:t>295</w:t>
      </w:r>
      <w:r w:rsidR="00155F48" w:rsidRPr="00AC4539">
        <w:rPr>
          <w:lang w:val="fr-FR"/>
        </w:rPr>
        <w:t xml:space="preserve"> Nunquam vinces Dauida cursu,</w:t>
      </w:r>
    </w:p>
    <w:p w14:paraId="4D5724F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te in nebulis fallet euntem,</w:t>
      </w:r>
    </w:p>
    <w:p w14:paraId="5E16070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Toto &amp; toto Numine tectus</w:t>
      </w:r>
    </w:p>
    <w:p w14:paraId="63E6650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Quid, si intereà strinxerit ignes,</w:t>
      </w:r>
    </w:p>
    <w:p w14:paraId="3DA9079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Qui flammigerum temperat axem,</w:t>
      </w:r>
    </w:p>
    <w:p w14:paraId="0505A294" w14:textId="46662313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300</w:t>
      </w:r>
      <w:r w:rsidR="00155F48" w:rsidRPr="00AC4539">
        <w:rPr>
          <w:lang w:val="fr-FR"/>
        </w:rPr>
        <w:t xml:space="preserve"> Et tremefaciens vndique Olympum,</w:t>
      </w:r>
    </w:p>
    <w:p w14:paraId="1BC68FD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Vel te extremo fulmine tangat?</w:t>
      </w:r>
    </w:p>
    <w:p w14:paraId="52FA0C8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Heu! quis miserum vendicet Orco,</w:t>
      </w:r>
    </w:p>
    <w:p w14:paraId="7CFF6CC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damnatis soluat Auernis?</w:t>
      </w:r>
    </w:p>
    <w:p w14:paraId="11555A5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Ah! vbi longùm &amp; longùm sedeas,</w:t>
      </w:r>
    </w:p>
    <w:p w14:paraId="09831A99" w14:textId="081A60B8" w:rsidR="00FE44F4" w:rsidRPr="00FE44F4" w:rsidRDefault="005E49AC" w:rsidP="00275634">
      <w:pPr>
        <w:pStyle w:val="DraCorstandard"/>
        <w:rPr>
          <w:lang w:val="en-GB"/>
        </w:rPr>
      </w:pPr>
      <w:r w:rsidRPr="005E49AC">
        <w:rPr>
          <w:rStyle w:val="DraCorlinenumber"/>
        </w:rPr>
        <w:t>305</w:t>
      </w:r>
      <w:r w:rsidR="00155F48" w:rsidRPr="00FE44F4">
        <w:rPr>
          <w:lang w:val="en-GB"/>
        </w:rPr>
        <w:t xml:space="preserve"> Longumque iter</w:t>
      </w:r>
      <w:r w:rsidR="00155F48" w:rsidRPr="00FE44F4">
        <w:rPr>
          <w:rFonts w:cstheme="minorHAnsi"/>
          <w:lang w:val="en-GB"/>
        </w:rPr>
        <w:t>ù</w:t>
      </w:r>
      <w:r w:rsidR="00155F48" w:rsidRPr="00FE44F4">
        <w:rPr>
          <w:lang w:val="en-GB"/>
        </w:rPr>
        <w:t>m, longumque iterùm,</w:t>
      </w:r>
    </w:p>
    <w:p w14:paraId="6C0A5576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Desperatâ compede vinctus!</w:t>
      </w:r>
    </w:p>
    <w:p w14:paraId="5E72494F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Säul! S</w:t>
      </w:r>
      <w:r w:rsidRPr="00FE44F4">
        <w:rPr>
          <w:rFonts w:cstheme="minorHAnsi"/>
          <w:lang w:val="en-GB"/>
        </w:rPr>
        <w:t>ä</w:t>
      </w:r>
      <w:r w:rsidRPr="00FE44F4">
        <w:rPr>
          <w:lang w:val="en-GB"/>
        </w:rPr>
        <w:t>ul! nobilis Heros!</w:t>
      </w:r>
    </w:p>
    <w:p w14:paraId="1D1312B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Ille Isacid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 blanda voluptas,</w:t>
      </w:r>
    </w:p>
    <w:p w14:paraId="54A5B002" w14:textId="61733DB4" w:rsidR="00155F48" w:rsidRPr="00AC4539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Os atque humeros Diuo similis,</w:t>
      </w:r>
    </w:p>
    <w:p w14:paraId="3F7D3D66" w14:textId="744DA32B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136</w:t>
      </w:r>
    </w:p>
    <w:p w14:paraId="71AF3A6F" w14:textId="4BFF2178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310</w:t>
      </w:r>
      <w:r w:rsidR="00155F48" w:rsidRPr="00AC4539">
        <w:rPr>
          <w:lang w:val="fr-FR"/>
        </w:rPr>
        <w:t xml:space="preserve"> Et praecellens omnibus vnus,</w:t>
      </w:r>
    </w:p>
    <w:p w14:paraId="3DE2189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Cùm paruus erat, rectosque oculos</w:t>
      </w:r>
    </w:p>
    <w:p w14:paraId="54DA25A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Non audebat tollere coelo.</w:t>
      </w:r>
    </w:p>
    <w:p w14:paraId="00BD922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Nunc vt Superis pugnare velit,</w:t>
      </w:r>
    </w:p>
    <w:p w14:paraId="4962595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sibi stellas spondeat amens,</w:t>
      </w:r>
    </w:p>
    <w:p w14:paraId="4EB49425" w14:textId="402164E0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315</w:t>
      </w:r>
      <w:r w:rsidR="00155F48" w:rsidRPr="00AC4539">
        <w:rPr>
          <w:lang w:val="fr-FR"/>
        </w:rPr>
        <w:t xml:space="preserve"> Dauide nunquam celsior ibit,</w:t>
      </w:r>
    </w:p>
    <w:p w14:paraId="35B9565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Semperque istis excidet ausis.</w:t>
      </w:r>
    </w:p>
    <w:p w14:paraId="4F5294DF" w14:textId="15C115EB" w:rsidR="00F56279" w:rsidRDefault="00F56279" w:rsidP="00F56279">
      <w:pPr>
        <w:pStyle w:val="DraCoradditions"/>
      </w:pPr>
      <w:r>
        <w:t>/act=</w:t>
      </w:r>
      <w:r w:rsidR="00F673EB">
        <w:t>3</w:t>
      </w:r>
      <w:r>
        <w:t>/</w:t>
      </w:r>
    </w:p>
    <w:p w14:paraId="0B1FB5E6" w14:textId="40E3B45E" w:rsidR="00FE44F4" w:rsidRDefault="00155F48" w:rsidP="00F673EB">
      <w:pPr>
        <w:pStyle w:val="DraCorhead"/>
      </w:pPr>
      <w:r w:rsidRPr="00AC4539">
        <w:t>ACTVS TERTIVS.</w:t>
      </w:r>
    </w:p>
    <w:p w14:paraId="2B07815B" w14:textId="2E261FEE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DAVID.</w:t>
      </w:r>
    </w:p>
    <w:p w14:paraId="723B3689" w14:textId="77777777" w:rsidR="00FE44F4" w:rsidRPr="005E49AC" w:rsidRDefault="00155F48" w:rsidP="00275634">
      <w:pPr>
        <w:pStyle w:val="DraCorstandard"/>
        <w:rPr>
          <w:lang w:val="en-GB"/>
        </w:rPr>
      </w:pPr>
      <w:r w:rsidRPr="005E49AC">
        <w:rPr>
          <w:lang w:val="en-GB"/>
        </w:rPr>
        <w:lastRenderedPageBreak/>
        <w:t>QVamdiu cauernas montium, &amp; valles sequor,</w:t>
      </w:r>
    </w:p>
    <w:p w14:paraId="22D3C70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illa tesquorum aspera, inculta, horrida,</w:t>
      </w:r>
    </w:p>
    <w:p w14:paraId="47A75E6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Suspiriosas anxius noctes traho,</w:t>
      </w:r>
    </w:p>
    <w:p w14:paraId="2D55611A" w14:textId="46554E70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320</w:t>
      </w:r>
      <w:r w:rsidR="00155F48" w:rsidRPr="00AC4539">
        <w:rPr>
          <w:lang w:val="fr-FR"/>
        </w:rPr>
        <w:t xml:space="preserve"> Et nulla placidum commodat somnum dies.</w:t>
      </w:r>
    </w:p>
    <w:p w14:paraId="67CC40A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Turbatum vbique est; fugimus, &amp; nusquam satis</w:t>
      </w:r>
    </w:p>
    <w:p w14:paraId="7E9601F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Tutò latemus; sequitur à tergo socer</w:t>
      </w:r>
    </w:p>
    <w:p w14:paraId="2A51332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mille gladios in meum strinxit latus,</w:t>
      </w:r>
    </w:p>
    <w:p w14:paraId="6CC6604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mille tacitos varius intricat dolos.</w:t>
      </w:r>
    </w:p>
    <w:p w14:paraId="67A1326D" w14:textId="2B806B75" w:rsidR="00FE44F4" w:rsidRPr="00FE44F4" w:rsidRDefault="005E49AC" w:rsidP="00275634">
      <w:pPr>
        <w:pStyle w:val="DraCorstandard"/>
        <w:rPr>
          <w:lang w:val="de-DE"/>
        </w:rPr>
      </w:pPr>
      <w:r w:rsidRPr="005E49AC">
        <w:rPr>
          <w:rStyle w:val="DraCorlinenumber"/>
        </w:rPr>
        <w:t>325</w:t>
      </w:r>
      <w:r w:rsidR="00155F48" w:rsidRPr="00FE44F4">
        <w:rPr>
          <w:lang w:val="de-DE"/>
        </w:rPr>
        <w:t xml:space="preserve"> Hoc igitur, hoc erat Deus (liceat mihi</w:t>
      </w:r>
    </w:p>
    <w:p w14:paraId="7C0E5719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Deflere Manes in tuo sinu meos)</w:t>
      </w:r>
    </w:p>
    <w:p w14:paraId="5482C2FD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Heu! quod me auito rure &amp; extorrem domo,</w:t>
      </w:r>
    </w:p>
    <w:p w14:paraId="2B78B1FF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Iußisti in oculis purpuram capere tuis,</w:t>
      </w:r>
    </w:p>
    <w:p w14:paraId="592BE92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Sperare sceptrum Gentis &amp; regalia</w:t>
      </w:r>
    </w:p>
    <w:p w14:paraId="0059C489" w14:textId="5126BB34" w:rsidR="009C2028" w:rsidRDefault="005E49AC" w:rsidP="00275634">
      <w:pPr>
        <w:pStyle w:val="DraCorstandard"/>
        <w:rPr>
          <w:lang w:val="fr-FR"/>
        </w:rPr>
      </w:pPr>
      <w:r w:rsidRPr="005E49AC">
        <w:rPr>
          <w:rStyle w:val="DraCorlinenumber"/>
        </w:rPr>
        <w:t>330</w:t>
      </w:r>
      <w:r w:rsidR="00155F48" w:rsidRPr="00AC4539">
        <w:rPr>
          <w:lang w:val="fr-FR"/>
        </w:rPr>
        <w:t xml:space="preserve"> Cultus superbi munera, &amp; regni notam?</w:t>
      </w:r>
    </w:p>
    <w:p w14:paraId="0E69FD8E" w14:textId="65C34978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137</w:t>
      </w:r>
    </w:p>
    <w:p w14:paraId="54653A1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Nempe ista decora non satis rident mihi,</w:t>
      </w:r>
    </w:p>
    <w:p w14:paraId="2CCEC90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cuncta pedibus facilè submitto tuis.</w:t>
      </w:r>
    </w:p>
    <w:p w14:paraId="26D74F6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Quàm melius olim rorida inter auia,</w:t>
      </w:r>
    </w:p>
    <w:p w14:paraId="79687E6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Prati toroso in caespite, ad lenes aquas,</w:t>
      </w:r>
    </w:p>
    <w:p w14:paraId="2911EEEB" w14:textId="1FF42C86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335</w:t>
      </w:r>
      <w:r w:rsidR="00155F48" w:rsidRPr="00872240">
        <w:rPr>
          <w:lang w:val="it-IT"/>
        </w:rPr>
        <w:t xml:space="preserve"> Paui retonsum florido campo gregem!</w:t>
      </w:r>
    </w:p>
    <w:p w14:paraId="2A17A89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cùm inter ista verna resonabat melos,</w:t>
      </w:r>
    </w:p>
    <w:p w14:paraId="1BA9DF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fistulosam spiritu cannam regens,</w:t>
      </w:r>
    </w:p>
    <w:p w14:paraId="119CC1B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Voui paterno rusticam Musam Deo!</w:t>
      </w:r>
    </w:p>
    <w:p w14:paraId="55AAE1E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cùm leo de rupibus praedam inuolans,</w:t>
      </w:r>
    </w:p>
    <w:p w14:paraId="5A190367" w14:textId="6930542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340</w:t>
      </w:r>
      <w:r w:rsidR="00155F48" w:rsidRPr="00872240">
        <w:rPr>
          <w:lang w:val="it-IT"/>
        </w:rPr>
        <w:t xml:space="preserve"> Rictu profundo dentium, &amp; caud</w:t>
      </w:r>
      <w:r w:rsidR="00155F48" w:rsidRPr="00872240">
        <w:rPr>
          <w:rFonts w:cstheme="minorHAnsi"/>
          <w:lang w:val="it-IT"/>
        </w:rPr>
        <w:t>â</w:t>
      </w:r>
      <w:r w:rsidR="00155F48" w:rsidRPr="00872240">
        <w:rPr>
          <w:lang w:val="it-IT"/>
        </w:rPr>
        <w:t xml:space="preserve"> minax,</w:t>
      </w:r>
    </w:p>
    <w:p w14:paraId="1AD0E15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Amisit animam robore elisus meo,</w:t>
      </w:r>
    </w:p>
    <w:p w14:paraId="74C9DCB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Et nulla stragem belua in caulas dedit!</w:t>
      </w:r>
    </w:p>
    <w:p w14:paraId="5DCC926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Quàm melius istum sanguinem fudi prior,</w:t>
      </w:r>
    </w:p>
    <w:p w14:paraId="58C05D9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lusi in hirta latera crudelis ferae,</w:t>
      </w:r>
    </w:p>
    <w:p w14:paraId="7AF73BBE" w14:textId="79A1B31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345</w:t>
      </w:r>
      <w:r w:rsidR="00155F48" w:rsidRPr="00872240">
        <w:rPr>
          <w:lang w:val="it-IT"/>
        </w:rPr>
        <w:t xml:space="preserve"> Cum femore nondum sica penderet meo!</w:t>
      </w:r>
    </w:p>
    <w:p w14:paraId="3689E4A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Nunc esse nobis impijs tantum licet,</w:t>
      </w:r>
    </w:p>
    <w:p w14:paraId="7EBEB5F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nescio, quâ proelij libidine,</w:t>
      </w:r>
    </w:p>
    <w:p w14:paraId="1A516D1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Vulnificus iste saeuit in cunctos mucro.</w:t>
      </w:r>
    </w:p>
    <w:p w14:paraId="4789545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Crudelia!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crudelia! &amp; facio tamen,</w:t>
      </w:r>
    </w:p>
    <w:p w14:paraId="2A612435" w14:textId="237FA49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350</w:t>
      </w:r>
      <w:r w:rsidR="00155F48" w:rsidRPr="00872240">
        <w:rPr>
          <w:lang w:val="it-IT"/>
        </w:rPr>
        <w:t xml:space="preserve"> Et semper aliquis spiculo restat meo.</w:t>
      </w:r>
    </w:p>
    <w:p w14:paraId="6126729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quod gygantem vidi! &amp; illud barbarum</w:t>
      </w:r>
    </w:p>
    <w:p w14:paraId="4BEB8EB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Monstrum! sed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vidisse iuuet, &amp; beluam</w:t>
      </w:r>
    </w:p>
    <w:p w14:paraId="526C4A5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Fixisse mediae frontis inter cornua</w:t>
      </w:r>
    </w:p>
    <w:p w14:paraId="5922634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Spectante populo; liceat hoc tantum mihi,</w:t>
      </w:r>
    </w:p>
    <w:p w14:paraId="16AEEA3A" w14:textId="5AD87FC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355</w:t>
      </w:r>
      <w:r w:rsidR="00155F48" w:rsidRPr="00872240">
        <w:rPr>
          <w:lang w:val="it-IT"/>
        </w:rPr>
        <w:t xml:space="preserve"> Abominari liceat, heu! quod regiae</w:t>
      </w:r>
    </w:p>
    <w:p w14:paraId="294F3E1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Transcriptus aulae, purpurae adsueui miser</w:t>
      </w:r>
    </w:p>
    <w:p w14:paraId="7E1188F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coccus humeris fulsit inductus meis.</w:t>
      </w:r>
    </w:p>
    <w:p w14:paraId="2AA9D1A0" w14:textId="77777777" w:rsidR="009C2028" w:rsidRPr="00ED570A" w:rsidRDefault="00155F48" w:rsidP="00275634">
      <w:pPr>
        <w:pStyle w:val="DraCorstandard"/>
        <w:rPr>
          <w:rStyle w:val="DraCorpagebreak"/>
        </w:rPr>
      </w:pPr>
      <w:r w:rsidRPr="00ED570A">
        <w:rPr>
          <w:rStyle w:val="DraCorpagebreak"/>
        </w:rPr>
        <w:t>T</w:t>
      </w:r>
    </w:p>
    <w:p w14:paraId="01E8E6DF" w14:textId="15DFC6B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138</w:t>
      </w:r>
    </w:p>
    <w:p w14:paraId="5E19136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O magne rerum Genitor!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mundi sator!</w:t>
      </w:r>
    </w:p>
    <w:p w14:paraId="6233AA1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 rit</w:t>
      </w:r>
      <w:r w:rsidRPr="00872240">
        <w:rPr>
          <w:rFonts w:cstheme="minorHAnsi"/>
          <w:lang w:val="it-IT"/>
        </w:rPr>
        <w:t>è</w:t>
      </w:r>
      <w:r w:rsidRPr="00872240">
        <w:rPr>
          <w:lang w:val="it-IT"/>
        </w:rPr>
        <w:t xml:space="preserve"> ad aras victimis feci tuas,</w:t>
      </w:r>
    </w:p>
    <w:p w14:paraId="1895CD78" w14:textId="29BD4E8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360</w:t>
      </w:r>
      <w:r w:rsidR="00155F48" w:rsidRPr="00872240">
        <w:rPr>
          <w:lang w:val="it-IT"/>
        </w:rPr>
        <w:t xml:space="preserve"> Et inter aegras pectoris anheli preces,</w:t>
      </w:r>
    </w:p>
    <w:p w14:paraId="5B57158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Quas multa tinxit lacryma &amp; rig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us dolor</w:t>
      </w:r>
    </w:p>
    <w:p w14:paraId="04B385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Vnquam litaui; si tibi placus p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er,</w:t>
      </w:r>
    </w:p>
    <w:p w14:paraId="52FF746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puro oliuo verticem leuit meum</w:t>
      </w:r>
    </w:p>
    <w:p w14:paraId="7A4622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Diuinus ille Samuel, mystes tuis</w:t>
      </w:r>
    </w:p>
    <w:p w14:paraId="6921B3B7" w14:textId="7725D6D7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365</w:t>
      </w:r>
      <w:r w:rsidR="00155F48" w:rsidRPr="00872240">
        <w:rPr>
          <w:lang w:val="it-IT"/>
        </w:rPr>
        <w:t xml:space="preserve"> Sacratus aris, &amp; tuum hoc iussum fuit:</w:t>
      </w:r>
    </w:p>
    <w:p w14:paraId="6E19C4A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Abijcere molem hanc liceat, vt multùm libet.</w:t>
      </w:r>
    </w:p>
    <w:p w14:paraId="7863070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deprecamur Genitor, &amp; viuat, precor,</w:t>
      </w:r>
    </w:p>
    <w:p w14:paraId="46C4EE5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in ostro viuat, hoc votum est meum,</w:t>
      </w:r>
    </w:p>
    <w:p w14:paraId="52D6CD3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Et, quae dedisti sceptra, transmitto libens.</w:t>
      </w:r>
    </w:p>
    <w:p w14:paraId="24261226" w14:textId="292EFE66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370</w:t>
      </w:r>
      <w:r w:rsidR="00155F48" w:rsidRPr="00872240">
        <w:rPr>
          <w:lang w:val="it-IT"/>
        </w:rPr>
        <w:t xml:space="preserve"> Pacem rogamus, exulat bello salus.</w:t>
      </w:r>
    </w:p>
    <w:p w14:paraId="7B3AD441" w14:textId="77777777" w:rsidR="00F673EB" w:rsidRDefault="00F673EB" w:rsidP="00F673EB">
      <w:pPr>
        <w:pStyle w:val="DraCoradditions"/>
      </w:pPr>
      <w:r>
        <w:t>/chorus/</w:t>
      </w:r>
    </w:p>
    <w:p w14:paraId="176289CA" w14:textId="5F610E06" w:rsidR="00FE44F4" w:rsidRDefault="00155F48" w:rsidP="00F673EB">
      <w:pPr>
        <w:pStyle w:val="DraCorhead"/>
      </w:pPr>
      <w:r w:rsidRPr="00872240">
        <w:t>CHORVS.</w:t>
      </w:r>
    </w:p>
    <w:p w14:paraId="2BF45FE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sidera torques!</w:t>
      </w:r>
    </w:p>
    <w:p w14:paraId="66A08C0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lumina caeli</w:t>
      </w:r>
    </w:p>
    <w:p w14:paraId="78385E4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Certo nomine signas!</w:t>
      </w:r>
    </w:p>
    <w:p w14:paraId="4784118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fulmina vibras</w:t>
      </w:r>
    </w:p>
    <w:p w14:paraId="2EE337EA" w14:textId="24CE995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375</w:t>
      </w:r>
      <w:r w:rsidR="00155F48" w:rsidRPr="00872240">
        <w:rPr>
          <w:lang w:val="it-IT"/>
        </w:rPr>
        <w:t xml:space="preserve"> Imo pronus Olympo!</w:t>
      </w:r>
    </w:p>
    <w:p w14:paraId="2DE00F3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principe nutu,</w:t>
      </w:r>
    </w:p>
    <w:p w14:paraId="288E129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Ponti caerula fraenas!</w:t>
      </w:r>
    </w:p>
    <w:p w14:paraId="62EBDE9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qui pupulae in ictu</w:t>
      </w:r>
    </w:p>
    <w:p w14:paraId="5A5B7FA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Terrarum auia lustras,</w:t>
      </w:r>
    </w:p>
    <w:p w14:paraId="062481E3" w14:textId="1871B25D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380</w:t>
      </w:r>
      <w:r w:rsidR="00155F48" w:rsidRPr="00872240">
        <w:rPr>
          <w:lang w:val="it-IT"/>
        </w:rPr>
        <w:t xml:space="preserve"> Serua Dauida nostrum,</w:t>
      </w:r>
    </w:p>
    <w:p w14:paraId="71D4AC3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Serua in montibus altis,</w:t>
      </w:r>
    </w:p>
    <w:p w14:paraId="3AA5D30D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Serua in vallibus imis,</w:t>
      </w:r>
    </w:p>
    <w:p w14:paraId="125E03B3" w14:textId="44D69A9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139</w:t>
      </w:r>
    </w:p>
    <w:p w14:paraId="6963F8A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scrupea serua,</w:t>
      </w:r>
    </w:p>
    <w:p w14:paraId="21138B0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deuia serua,</w:t>
      </w:r>
    </w:p>
    <w:p w14:paraId="7FBAC3DE" w14:textId="0B18C1A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385</w:t>
      </w:r>
      <w:r w:rsidR="00155F48" w:rsidRPr="00872240">
        <w:rPr>
          <w:lang w:val="it-IT"/>
        </w:rPr>
        <w:t xml:space="preserve"> Heu! quà frigidus errans</w:t>
      </w:r>
    </w:p>
    <w:p w14:paraId="00AE778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Intrà lustra ferarum,</w:t>
      </w:r>
    </w:p>
    <w:p w14:paraId="7E80089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Peltata agmina ducit!</w:t>
      </w:r>
    </w:p>
    <w:p w14:paraId="12070E2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Ah! ne te aspera laedant,</w:t>
      </w:r>
    </w:p>
    <w:p w14:paraId="2B9077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Summis frigora plantis</w:t>
      </w:r>
    </w:p>
    <w:p w14:paraId="0736E777" w14:textId="0592A4A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390</w:t>
      </w:r>
      <w:r w:rsidR="00155F48" w:rsidRPr="00872240">
        <w:rPr>
          <w:lang w:val="it-IT"/>
        </w:rPr>
        <w:t xml:space="preserve"> O Iesse puer! </w:t>
      </w:r>
      <w:r w:rsidR="00155F48" w:rsidRPr="00872240">
        <w:rPr>
          <w:rFonts w:cstheme="minorHAnsi"/>
          <w:lang w:val="it-IT"/>
        </w:rPr>
        <w:t>ô</w:t>
      </w:r>
      <w:r w:rsidR="00155F48" w:rsidRPr="00872240">
        <w:rPr>
          <w:lang w:val="it-IT"/>
        </w:rPr>
        <w:t xml:space="preserve"> Rex!</w:t>
      </w:r>
    </w:p>
    <w:p w14:paraId="0735AE0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Nostri gemmula secli,</w:t>
      </w:r>
    </w:p>
    <w:p w14:paraId="15BD944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Ephrataea propago!</w:t>
      </w:r>
    </w:p>
    <w:p w14:paraId="5D625A3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Ah! ne te ferus ille</w:t>
      </w:r>
    </w:p>
    <w:p w14:paraId="0B56B81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Dur</w:t>
      </w:r>
      <w:r w:rsidRPr="00872240">
        <w:rPr>
          <w:rFonts w:cstheme="minorHAnsi"/>
          <w:lang w:val="it-IT"/>
        </w:rPr>
        <w:t>â</w:t>
      </w:r>
      <w:r w:rsidRPr="00872240">
        <w:rPr>
          <w:lang w:val="it-IT"/>
        </w:rPr>
        <w:t xml:space="preserve"> cuspide figat,</w:t>
      </w:r>
    </w:p>
    <w:p w14:paraId="1820E8AA" w14:textId="11BBDAA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395</w:t>
      </w:r>
      <w:r w:rsidR="00155F48" w:rsidRPr="00872240">
        <w:rPr>
          <w:lang w:val="it-IT"/>
        </w:rPr>
        <w:t xml:space="preserve"> Et fortè aspide nudum,</w:t>
      </w:r>
    </w:p>
    <w:p w14:paraId="7938DF8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Totâ vulneret hastâ!</w:t>
      </w:r>
    </w:p>
    <w:p w14:paraId="69F9705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heu! parcite Diui!</w:t>
      </w:r>
    </w:p>
    <w:p w14:paraId="2FBECA4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Ah! ne flore caduco</w:t>
      </w:r>
    </w:p>
    <w:p w14:paraId="177ECC4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Tam formosa tuuentus</w:t>
      </w:r>
    </w:p>
    <w:p w14:paraId="1062D541" w14:textId="16EE888E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400</w:t>
      </w:r>
      <w:r w:rsidR="00155F48" w:rsidRPr="00872240">
        <w:rPr>
          <w:lang w:val="it-IT"/>
        </w:rPr>
        <w:t xml:space="preserve"> Primos exuat annos,</w:t>
      </w:r>
    </w:p>
    <w:p w14:paraId="08F9B57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Cùm pulcherrima vernat,</w:t>
      </w:r>
    </w:p>
    <w:p w14:paraId="66F2D49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iam nubilis aetas!</w:t>
      </w:r>
    </w:p>
    <w:p w14:paraId="6C73C04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improbe Säul!</w:t>
      </w:r>
    </w:p>
    <w:p w14:paraId="35487A2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Quae te lytta momordit?</w:t>
      </w:r>
    </w:p>
    <w:p w14:paraId="246343F1" w14:textId="4267D29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405</w:t>
      </w:r>
      <w:r w:rsidR="00155F48" w:rsidRPr="00872240">
        <w:rPr>
          <w:lang w:val="it-IT"/>
        </w:rPr>
        <w:t xml:space="preserve"> Quae te vermina torquent?</w:t>
      </w:r>
    </w:p>
    <w:p w14:paraId="12A6812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Quod te lancinat oestrum?</w:t>
      </w:r>
    </w:p>
    <w:p w14:paraId="23D2B3A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Aut quae tanta libido</w:t>
      </w:r>
    </w:p>
    <w:p w14:paraId="478658D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Martis ludere ludum?</w:t>
      </w:r>
    </w:p>
    <w:p w14:paraId="254AF6F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crudelia! semper</w:t>
      </w:r>
    </w:p>
    <w:p w14:paraId="62A088B5" w14:textId="7B32639D" w:rsidR="00155F48" w:rsidRPr="00872240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T 2</w:t>
      </w:r>
    </w:p>
    <w:p w14:paraId="0CD1D4BD" w14:textId="5724713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140</w:t>
      </w:r>
    </w:p>
    <w:p w14:paraId="3854190A" w14:textId="19748BE0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410</w:t>
      </w:r>
      <w:r w:rsidR="00155F48" w:rsidRPr="00872240">
        <w:rPr>
          <w:lang w:val="it-IT"/>
        </w:rPr>
        <w:t xml:space="preserve"> Nudum stringere ferrum?</w:t>
      </w:r>
    </w:p>
    <w:p w14:paraId="07A62E0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Heu! per vulnera nostra</w:t>
      </w:r>
    </w:p>
    <w:p w14:paraId="00AB451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Atram spargere bilem,</w:t>
      </w:r>
    </w:p>
    <w:p w14:paraId="3089343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Totis follibus haustam,</w:t>
      </w:r>
    </w:p>
    <w:p w14:paraId="39D8692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non parcere bello?</w:t>
      </w:r>
    </w:p>
    <w:p w14:paraId="48D6E49E" w14:textId="04530EA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415</w:t>
      </w:r>
      <w:r w:rsidR="00155F48" w:rsidRPr="00872240">
        <w:rPr>
          <w:lang w:val="it-IT"/>
        </w:rPr>
        <w:t xml:space="preserve"> Nescis perfide, nescis,</w:t>
      </w:r>
    </w:p>
    <w:p w14:paraId="565DE5B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Quantum in Dauide perdas,</w:t>
      </w:r>
    </w:p>
    <w:p w14:paraId="10EB5A3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Rursum dignus aratro, &amp;</w:t>
      </w:r>
    </w:p>
    <w:p w14:paraId="6CB6741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Viles quaerere asellos,</w:t>
      </w:r>
    </w:p>
    <w:p w14:paraId="6241A55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 te inglorius isto</w:t>
      </w:r>
    </w:p>
    <w:p w14:paraId="7B4F1EC2" w14:textId="127EE2D5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420</w:t>
      </w:r>
      <w:r w:rsidR="00155F48" w:rsidRPr="00872240">
        <w:rPr>
          <w:lang w:val="it-IT"/>
        </w:rPr>
        <w:t xml:space="preserve"> Tantùm puluere iactes.</w:t>
      </w:r>
    </w:p>
    <w:p w14:paraId="5171BEC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 quo nomine debet,</w:t>
      </w:r>
    </w:p>
    <w:p w14:paraId="0A6A15D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Aut quod crimen in illo est,</w:t>
      </w:r>
    </w:p>
    <w:p w14:paraId="6F646E3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Vt sic cornea nostri</w:t>
      </w:r>
    </w:p>
    <w:p w14:paraId="7067793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Tendat lancea Regis</w:t>
      </w:r>
    </w:p>
    <w:p w14:paraId="75DA18E0" w14:textId="3F37D61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425</w:t>
      </w:r>
      <w:r w:rsidR="00155F48" w:rsidRPr="00872240">
        <w:rPr>
          <w:lang w:val="it-IT"/>
        </w:rPr>
        <w:t xml:space="preserve"> Istos ire per artus</w:t>
      </w:r>
    </w:p>
    <w:p w14:paraId="5601C1A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Quos 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ulia Michol</w:t>
      </w:r>
    </w:p>
    <w:p w14:paraId="19FDA1A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Tanto tempore fouit?</w:t>
      </w:r>
    </w:p>
    <w:p w14:paraId="5A26A3C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 quod plurima in vno</w:t>
      </w:r>
    </w:p>
    <w:p w14:paraId="697A67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Fudit millia monstro?</w:t>
      </w:r>
    </w:p>
    <w:p w14:paraId="466E3692" w14:textId="42BEC14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430</w:t>
      </w:r>
      <w:r w:rsidR="00155F48" w:rsidRPr="00872240">
        <w:rPr>
          <w:lang w:val="it-IT"/>
        </w:rPr>
        <w:t xml:space="preserve"> Et ceruicibus orbum,</w:t>
      </w:r>
    </w:p>
    <w:p w14:paraId="11F12B5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Vastâ mole gygantem,</w:t>
      </w:r>
    </w:p>
    <w:p w14:paraId="2D0DA06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Nudâ strauit arenâ,</w:t>
      </w:r>
    </w:p>
    <w:p w14:paraId="5792396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Nudo caespite truncum?</w:t>
      </w:r>
    </w:p>
    <w:p w14:paraId="436FF3B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An quod sanguine multo</w:t>
      </w:r>
    </w:p>
    <w:p w14:paraId="6CCCB53E" w14:textId="6D29B972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435</w:t>
      </w:r>
      <w:r w:rsidR="00155F48" w:rsidRPr="00AC4539">
        <w:rPr>
          <w:lang w:val="it-IT"/>
        </w:rPr>
        <w:t xml:space="preserve"> Emit Saulida nympham,</w:t>
      </w:r>
    </w:p>
    <w:p w14:paraId="413DFD6A" w14:textId="77777777" w:rsidR="009C2028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tot fecit ineptos</w:t>
      </w:r>
    </w:p>
    <w:p w14:paraId="0D218454" w14:textId="26F1943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141</w:t>
      </w:r>
    </w:p>
    <w:p w14:paraId="40B1CBC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Truncato inguine verpos,</w:t>
      </w:r>
    </w:p>
    <w:p w14:paraId="5324626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In spem Coniugis vnam?</w:t>
      </w:r>
    </w:p>
    <w:p w14:paraId="0E8DBD7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An quod dulcia plectro</w:t>
      </w:r>
    </w:p>
    <w:p w14:paraId="285ABFEA" w14:textId="64905DBC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440</w:t>
      </w:r>
      <w:r w:rsidR="00155F48" w:rsidRPr="00AC4539">
        <w:rPr>
          <w:lang w:val="it-IT"/>
        </w:rPr>
        <w:t xml:space="preserve"> Muicens carmina, Regem</w:t>
      </w:r>
    </w:p>
    <w:p w14:paraId="4532EAEC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Soluit Manibus atris,</w:t>
      </w:r>
    </w:p>
    <w:p w14:paraId="242DDDD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compescuit Aten,</w:t>
      </w:r>
    </w:p>
    <w:p w14:paraId="640AFAB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Diri Numinis Aten,</w:t>
      </w:r>
    </w:p>
    <w:p w14:paraId="3C165382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C</w:t>
      </w:r>
      <w:r w:rsidRPr="00AC4539">
        <w:rPr>
          <w:rFonts w:cstheme="minorHAnsi"/>
          <w:lang w:val="it-IT"/>
        </w:rPr>
        <w:t>ù</w:t>
      </w:r>
      <w:r w:rsidRPr="00AC4539">
        <w:rPr>
          <w:lang w:val="it-IT"/>
        </w:rPr>
        <w:t>m teterrima pestis,</w:t>
      </w:r>
    </w:p>
    <w:p w14:paraId="5987DAD8" w14:textId="5C119CF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445</w:t>
      </w:r>
      <w:r w:rsidR="00155F48" w:rsidRPr="00AC4539">
        <w:rPr>
          <w:lang w:val="it-IT"/>
        </w:rPr>
        <w:t xml:space="preserve"> Neruis icta pependit,</w:t>
      </w:r>
    </w:p>
    <w:p w14:paraId="717A4773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Nec se proruit vltrà?</w:t>
      </w:r>
    </w:p>
    <w:p w14:paraId="4A459DF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An, quod Principis ostrum,</w:t>
      </w:r>
    </w:p>
    <w:p w14:paraId="3BCD3EA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Summo margine caesum,</w:t>
      </w:r>
    </w:p>
    <w:p w14:paraId="44618F7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Caeco carpsit in antro,</w:t>
      </w:r>
    </w:p>
    <w:p w14:paraId="42D27114" w14:textId="1B879015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450</w:t>
      </w:r>
      <w:r w:rsidR="00155F48" w:rsidRPr="00872240">
        <w:rPr>
          <w:lang w:val="it-IT"/>
        </w:rPr>
        <w:t xml:space="preserve"> Et non ilia fodit,</w:t>
      </w:r>
    </w:p>
    <w:p w14:paraId="6C6E79F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Cum sic figere posset,</w:t>
      </w:r>
    </w:p>
    <w:p w14:paraId="5C3CBB7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Preßis ilia cultris?</w:t>
      </w:r>
    </w:p>
    <w:p w14:paraId="72B7F45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An, quod poculum &amp; hastam,</w:t>
      </w:r>
    </w:p>
    <w:p w14:paraId="653292C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Regalemque paratum,</w:t>
      </w:r>
    </w:p>
    <w:p w14:paraId="6237D68C" w14:textId="30DD3BE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455</w:t>
      </w:r>
      <w:r w:rsidR="00155F48" w:rsidRPr="00872240">
        <w:rPr>
          <w:lang w:val="it-IT"/>
        </w:rPr>
        <w:t xml:space="preserve"> Intrà tegmina spondae,</w:t>
      </w:r>
    </w:p>
    <w:p w14:paraId="002B674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Furt</w:t>
      </w:r>
      <w:r w:rsidRPr="00872240">
        <w:rPr>
          <w:rFonts w:cstheme="minorHAnsi"/>
          <w:lang w:val="it-IT"/>
        </w:rPr>
        <w:t>ì</w:t>
      </w:r>
      <w:r w:rsidRPr="00872240">
        <w:rPr>
          <w:lang w:val="it-IT"/>
        </w:rPr>
        <w:t>m legit, &amp; illum</w:t>
      </w:r>
    </w:p>
    <w:p w14:paraId="54267EF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Somno &amp; nocte sepultum,</w:t>
      </w:r>
    </w:p>
    <w:p w14:paraId="3FDCD65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Toto pectore nudum,</w:t>
      </w:r>
    </w:p>
    <w:p w14:paraId="37709F9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Rurs</w:t>
      </w:r>
      <w:r w:rsidRPr="00872240">
        <w:rPr>
          <w:rFonts w:cstheme="minorHAnsi"/>
          <w:lang w:val="it-IT"/>
        </w:rPr>
        <w:t>ù</w:t>
      </w:r>
      <w:r w:rsidRPr="00872240">
        <w:rPr>
          <w:lang w:val="it-IT"/>
        </w:rPr>
        <w:t>m viuere iußit?</w:t>
      </w:r>
    </w:p>
    <w:p w14:paraId="6778091D" w14:textId="7669686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460</w:t>
      </w:r>
      <w:r w:rsidR="00155F48" w:rsidRPr="00872240">
        <w:rPr>
          <w:lang w:val="it-IT"/>
        </w:rPr>
        <w:t xml:space="preserve"> Tum ploratibus aegris</w:t>
      </w:r>
    </w:p>
    <w:p w14:paraId="1322D31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Turbat somnia Regis:</w:t>
      </w:r>
    </w:p>
    <w:p w14:paraId="0C31941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Ergò, nobilis Abner,</w:t>
      </w:r>
    </w:p>
    <w:p w14:paraId="6FE174B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Nullam in Principe curam</w:t>
      </w:r>
    </w:p>
    <w:p w14:paraId="710980CD" w14:textId="08A21CE4" w:rsidR="00155F48" w:rsidRPr="00872240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lastRenderedPageBreak/>
        <w:t>T 3</w:t>
      </w:r>
    </w:p>
    <w:p w14:paraId="1119C690" w14:textId="4E3B1B8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142</w:t>
      </w:r>
    </w:p>
    <w:p w14:paraId="3CCCA9F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Curas? &amp; tibi mollis</w:t>
      </w:r>
    </w:p>
    <w:p w14:paraId="459F3EA6" w14:textId="4638AF2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465</w:t>
      </w:r>
      <w:r w:rsidR="00155F48" w:rsidRPr="00872240">
        <w:rPr>
          <w:lang w:val="it-IT"/>
        </w:rPr>
        <w:t xml:space="preserve"> Vinxit lumina somnus?</w:t>
      </w:r>
    </w:p>
    <w:p w14:paraId="0C0B95D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Tolle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tolle rapinam;</w:t>
      </w:r>
    </w:p>
    <w:p w14:paraId="32D98D9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Et, si spiculum &amp; ista</w:t>
      </w:r>
    </w:p>
    <w:p w14:paraId="7EC3982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Forsan cymbia nost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,</w:t>
      </w:r>
    </w:p>
    <w:p w14:paraId="6ABDD74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Tolle &amp; tolle rapinam.</w:t>
      </w:r>
    </w:p>
    <w:p w14:paraId="5020E3B8" w14:textId="66278926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470</w:t>
      </w:r>
      <w:r w:rsidR="00155F48" w:rsidRPr="00872240">
        <w:rPr>
          <w:lang w:val="it-IT"/>
        </w:rPr>
        <w:t xml:space="preserve"> Vocem preßit, at illi</w:t>
      </w:r>
    </w:p>
    <w:p w14:paraId="094FCAD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Rauis faucibus haeret,</w:t>
      </w:r>
    </w:p>
    <w:p w14:paraId="16401AB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Tantis icta 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clis,</w:t>
      </w:r>
    </w:p>
    <w:p w14:paraId="2A7E901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Atque,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>, somnia retur,</w:t>
      </w:r>
    </w:p>
    <w:p w14:paraId="0D971ED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Quod tangitque, videtque,</w:t>
      </w:r>
    </w:p>
    <w:p w14:paraId="4E85FB2C" w14:textId="6AF822A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475</w:t>
      </w:r>
      <w:r w:rsidR="00155F48" w:rsidRPr="00872240">
        <w:rPr>
          <w:lang w:val="it-IT"/>
        </w:rPr>
        <w:t xml:space="preserve"> Nec sat credit ocellis.</w:t>
      </w:r>
    </w:p>
    <w:p w14:paraId="2E1B66F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Tunc, clamoribus haustis,</w:t>
      </w:r>
    </w:p>
    <w:p w14:paraId="4627789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horruit amens,</w:t>
      </w:r>
    </w:p>
    <w:p w14:paraId="14366E6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 denique culpat,</w:t>
      </w:r>
    </w:p>
    <w:p w14:paraId="4BD162D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deflendo, querendo</w:t>
      </w:r>
    </w:p>
    <w:p w14:paraId="73105C3D" w14:textId="221FCE0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480</w:t>
      </w:r>
      <w:r w:rsidR="00155F48" w:rsidRPr="00872240">
        <w:rPr>
          <w:lang w:val="it-IT"/>
        </w:rPr>
        <w:t xml:space="preserve"> Noxam inducere tentat.</w:t>
      </w:r>
    </w:p>
    <w:p w14:paraId="4811B64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Multos lacryma fallit,</w:t>
      </w:r>
    </w:p>
    <w:p w14:paraId="49A825B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Et, si illudere cordi est,</w:t>
      </w:r>
    </w:p>
    <w:p w14:paraId="104D850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Nutu prosilit vno:</w:t>
      </w:r>
    </w:p>
    <w:p w14:paraId="5814A20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 mox impete presso,</w:t>
      </w:r>
    </w:p>
    <w:p w14:paraId="41D418DE" w14:textId="3F275F1A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485</w:t>
      </w:r>
      <w:r w:rsidR="00155F48" w:rsidRPr="00872240">
        <w:rPr>
          <w:lang w:val="it-IT"/>
        </w:rPr>
        <w:t xml:space="preserve"> O ludibria! totis</w:t>
      </w:r>
    </w:p>
    <w:p w14:paraId="009BEAB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Aret fricida malis.</w:t>
      </w:r>
    </w:p>
    <w:p w14:paraId="00A1102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Vno ridet ocello,</w:t>
      </w:r>
    </w:p>
    <w:p w14:paraId="0998914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Vno plorat ocello,</w:t>
      </w:r>
    </w:p>
    <w:p w14:paraId="6FBE48A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 mendacia vendit.</w:t>
      </w:r>
    </w:p>
    <w:p w14:paraId="22992F39" w14:textId="0FD09B54" w:rsidR="009C2028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490</w:t>
      </w:r>
      <w:r w:rsidR="00155F48" w:rsidRPr="00872240">
        <w:rPr>
          <w:lang w:val="it-IT"/>
        </w:rPr>
        <w:t xml:space="preserve"> Quis non rideat istos</w:t>
      </w:r>
    </w:p>
    <w:p w14:paraId="47621C09" w14:textId="120B741F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143</w:t>
      </w:r>
    </w:p>
    <w:p w14:paraId="69EFA1C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Naso prorsus adunco</w:t>
      </w:r>
    </w:p>
    <w:p w14:paraId="26732F0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Inter sibila fletus,</w:t>
      </w:r>
    </w:p>
    <w:p w14:paraId="72FAC34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Quos sic fundere possunt,</w:t>
      </w:r>
    </w:p>
    <w:p w14:paraId="5596F6B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Quos sic tergere possunt,</w:t>
      </w:r>
    </w:p>
    <w:p w14:paraId="13E78BE4" w14:textId="04D9FD99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linenumber"/>
        </w:rPr>
        <w:t>495</w:t>
      </w:r>
      <w:r w:rsidR="00155F48" w:rsidRPr="00872240">
        <w:rPr>
          <w:lang w:val="it-IT"/>
        </w:rPr>
        <w:t xml:space="preserve"> Et sic fingere, cauti</w:t>
      </w:r>
    </w:p>
    <w:p w14:paraId="3A6109C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Nostri,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tempora! mores.</w:t>
      </w:r>
    </w:p>
    <w:p w14:paraId="76A0823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Flebis, fleberis olim,</w:t>
      </w:r>
    </w:p>
    <w:p w14:paraId="523AC92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sincera rigabit</w:t>
      </w:r>
    </w:p>
    <w:p w14:paraId="4005800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Moestos lacryma vultus,</w:t>
      </w:r>
    </w:p>
    <w:p w14:paraId="686A79F1" w14:textId="6A134F0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500</w:t>
      </w:r>
      <w:r w:rsidR="00155F48" w:rsidRPr="00872240">
        <w:rPr>
          <w:lang w:val="it-IT"/>
        </w:rPr>
        <w:t xml:space="preserve"> Cùm te in monte profundo</w:t>
      </w:r>
    </w:p>
    <w:p w14:paraId="1FB11C2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Bellum immane sequitur,</w:t>
      </w:r>
    </w:p>
    <w:p w14:paraId="4D557F4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tot claßica cingent,</w:t>
      </w:r>
    </w:p>
    <w:p w14:paraId="5DCA349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tot labara quaerent</w:t>
      </w:r>
    </w:p>
    <w:p w14:paraId="58E7B46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crudelis Enyo</w:t>
      </w:r>
    </w:p>
    <w:p w14:paraId="319B9860" w14:textId="0A33BCB2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505</w:t>
      </w:r>
      <w:r w:rsidR="00155F48" w:rsidRPr="00872240">
        <w:rPr>
          <w:lang w:val="it-IT"/>
        </w:rPr>
        <w:t xml:space="preserve"> Telo pectora fixum,</w:t>
      </w:r>
    </w:p>
    <w:p w14:paraId="3629E6C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Diro pectora telo,</w:t>
      </w:r>
    </w:p>
    <w:p w14:paraId="38CBD1C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Diro viscera telo,</w:t>
      </w:r>
    </w:p>
    <w:p w14:paraId="64317B5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Solum, heu! vndique solum,</w:t>
      </w:r>
    </w:p>
    <w:p w14:paraId="6644597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Scabrâ in rupe relinquet,</w:t>
      </w:r>
    </w:p>
    <w:p w14:paraId="16D3A6F3" w14:textId="79A8BD21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510</w:t>
      </w:r>
      <w:r w:rsidR="00155F48" w:rsidRPr="00872240">
        <w:rPr>
          <w:lang w:val="it-IT"/>
        </w:rPr>
        <w:t xml:space="preserve"> S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ul optime Regum,</w:t>
      </w:r>
    </w:p>
    <w:p w14:paraId="6FBB3E6B" w14:textId="77777777" w:rsidR="009C2028" w:rsidRDefault="00155F48" w:rsidP="00275634">
      <w:pPr>
        <w:pStyle w:val="DraCorstandard"/>
        <w:rPr>
          <w:lang w:val="it-IT"/>
        </w:rPr>
      </w:pPr>
      <w:r w:rsidRPr="004C29BF">
        <w:rPr>
          <w:lang w:val="it-IT"/>
        </w:rPr>
        <w:t>S</w:t>
      </w:r>
      <w:r w:rsidRPr="004C29BF">
        <w:rPr>
          <w:rFonts w:cstheme="minorHAnsi"/>
          <w:lang w:val="it-IT"/>
        </w:rPr>
        <w:t>ä</w:t>
      </w:r>
      <w:r w:rsidRPr="004C29BF">
        <w:rPr>
          <w:lang w:val="it-IT"/>
        </w:rPr>
        <w:t>ul peßime Regum!</w:t>
      </w:r>
    </w:p>
    <w:p w14:paraId="2F97D85D" w14:textId="5524A790" w:rsidR="00F56279" w:rsidRDefault="00F56279" w:rsidP="00F56279">
      <w:pPr>
        <w:pStyle w:val="DraCoradditions"/>
      </w:pPr>
      <w:r>
        <w:t>/act=</w:t>
      </w:r>
      <w:r w:rsidR="00F673EB">
        <w:t>4</w:t>
      </w:r>
      <w:r>
        <w:t>/</w:t>
      </w:r>
    </w:p>
    <w:p w14:paraId="42277C61" w14:textId="2C67E8D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lastRenderedPageBreak/>
        <w:t>144</w:t>
      </w:r>
    </w:p>
    <w:p w14:paraId="208620D6" w14:textId="77777777" w:rsidR="00FE44F4" w:rsidRDefault="00155F48" w:rsidP="00F673EB">
      <w:pPr>
        <w:pStyle w:val="DraCorhead"/>
      </w:pPr>
      <w:r w:rsidRPr="00872240">
        <w:t>ACTVS QVARTVS.</w:t>
      </w:r>
    </w:p>
    <w:p w14:paraId="10E74B9A" w14:textId="77777777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SAVL, ACHIMAS ARMIGER,</w:t>
      </w:r>
    </w:p>
    <w:p w14:paraId="44DB60AE" w14:textId="77777777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MANTO VENEFICA, VMBRA</w:t>
      </w:r>
    </w:p>
    <w:p w14:paraId="667C3203" w14:textId="77777777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SAMVELIS.</w:t>
      </w:r>
    </w:p>
    <w:p w14:paraId="61CDF6B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PVgnamus iterum: finis alterius mali,</w:t>
      </w:r>
    </w:p>
    <w:p w14:paraId="3CE455C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Gradus futuri est; excidit tandem Dauid,</w:t>
      </w:r>
    </w:p>
    <w:p w14:paraId="472373B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alia Martis tessera in castris viget,</w:t>
      </w:r>
    </w:p>
    <w:p w14:paraId="38D775DC" w14:textId="786D01B6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515</w:t>
      </w:r>
      <w:r w:rsidR="00155F48" w:rsidRPr="00872240">
        <w:rPr>
          <w:lang w:val="it-IT"/>
        </w:rPr>
        <w:t xml:space="preserve"> Nec velitamur amplius; totas modò</w:t>
      </w:r>
    </w:p>
    <w:p w14:paraId="45AB912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Excire vires imper</w:t>
      </w:r>
      <w:r w:rsidRPr="00872240">
        <w:rPr>
          <w:rFonts w:cstheme="minorHAnsi"/>
          <w:lang w:val="it-IT"/>
        </w:rPr>
        <w:t>î</w:t>
      </w:r>
      <w:r w:rsidRPr="00872240">
        <w:rPr>
          <w:lang w:val="it-IT"/>
        </w:rPr>
        <w:t>, incumbit mihi.</w:t>
      </w:r>
    </w:p>
    <w:p w14:paraId="3F6556A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Bella horrida, &amp; bella horrida, &amp; litui, &amp; tubae,</w:t>
      </w:r>
    </w:p>
    <w:p w14:paraId="01D9931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claßica vrgent: lurido campos metu</w:t>
      </w:r>
    </w:p>
    <w:p w14:paraId="2BBDB46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Obsedit horror &amp; mihi feros quoque</w:t>
      </w:r>
    </w:p>
    <w:p w14:paraId="5CDDC28C" w14:textId="32B867FB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520</w:t>
      </w:r>
      <w:r w:rsidR="00155F48" w:rsidRPr="00872240">
        <w:rPr>
          <w:lang w:val="it-IT"/>
        </w:rPr>
        <w:t xml:space="preserve"> Turbauit animos harbarus miles, meis</w:t>
      </w:r>
    </w:p>
    <w:p w14:paraId="5E4F030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Illapsus agris, instar hybernae niuis,</w:t>
      </w:r>
    </w:p>
    <w:p w14:paraId="2531F23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Quam turbo Libano, vel tuis Hermon iugis</w:t>
      </w:r>
    </w:p>
    <w:p w14:paraId="22ED189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Diffudit intrà vallium crepidines,</w:t>
      </w:r>
    </w:p>
    <w:p w14:paraId="26357C0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Latè albicante vellere inducens solum.</w:t>
      </w:r>
    </w:p>
    <w:p w14:paraId="711B14F2" w14:textId="06BA6B9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525</w:t>
      </w:r>
      <w:r w:rsidR="00155F48" w:rsidRPr="00872240">
        <w:rPr>
          <w:lang w:val="it-IT"/>
        </w:rPr>
        <w:t xml:space="preserve"> Quis mihi comantem protinus conum induat,</w:t>
      </w:r>
    </w:p>
    <w:p w14:paraId="03AE3D4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nuda obarmet latera, &amp; inuictam manum?</w:t>
      </w:r>
    </w:p>
    <w:p w14:paraId="1BC776C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Quis cingat humeros baltheo? scutum applicet</w:t>
      </w:r>
    </w:p>
    <w:p w14:paraId="6A866F8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Tot orbibus foratum, &amp; ingentem aspida,</w:t>
      </w:r>
    </w:p>
    <w:p w14:paraId="01C808C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Quam sensit olim commodam parum sibi</w:t>
      </w:r>
    </w:p>
    <w:p w14:paraId="7CBE7D71" w14:textId="6D7628AA" w:rsidR="009C2028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530</w:t>
      </w:r>
      <w:r w:rsidR="00155F48" w:rsidRPr="00872240">
        <w:rPr>
          <w:lang w:val="it-IT"/>
        </w:rPr>
        <w:t xml:space="preserve"> Iessaeus ille ludio, Gentis probrum.</w:t>
      </w:r>
    </w:p>
    <w:p w14:paraId="255B3BA5" w14:textId="07B9B2E4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145</w:t>
      </w:r>
    </w:p>
    <w:p w14:paraId="3D8BFE9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Date tela, contum, spiculum, excurram, ruam,</w:t>
      </w:r>
    </w:p>
    <w:p w14:paraId="5DE9F058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lastRenderedPageBreak/>
        <w:t>Et sternam, &amp; atrum in puluerem aduersos traham.</w:t>
      </w:r>
    </w:p>
    <w:p w14:paraId="555E5A2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Non patior oestrum, quod mihi torquet fibras,</w:t>
      </w:r>
    </w:p>
    <w:p w14:paraId="0E5CE04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versat animum mille maeandris meum.</w:t>
      </w:r>
    </w:p>
    <w:p w14:paraId="7E3B9C06" w14:textId="6496C083" w:rsidR="00FE44F4" w:rsidRPr="00FE44F4" w:rsidRDefault="00A5429A" w:rsidP="00275634">
      <w:pPr>
        <w:pStyle w:val="DraCorstandard"/>
        <w:rPr>
          <w:lang w:val="en-GB"/>
        </w:rPr>
      </w:pPr>
      <w:r w:rsidRPr="00A5429A">
        <w:rPr>
          <w:rStyle w:val="DraCorlinenumber"/>
        </w:rPr>
        <w:t>535</w:t>
      </w:r>
      <w:r w:rsidR="00155F48" w:rsidRPr="00FE44F4">
        <w:rPr>
          <w:lang w:val="en-GB"/>
        </w:rPr>
        <w:t xml:space="preserve"> Exagitor &amp; me vortice in gyrum rapit</w:t>
      </w:r>
    </w:p>
    <w:p w14:paraId="010399D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Vaesana rabies: instar ingentis rotae,</w:t>
      </w:r>
    </w:p>
    <w:p w14:paraId="3B86FAB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Quam Zephyrus vnâ, Eurusque, &amp; immanis freti</w:t>
      </w:r>
    </w:p>
    <w:p w14:paraId="413528C3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Tortor, superbus Africus, in latera impete</w:t>
      </w:r>
    </w:p>
    <w:p w14:paraId="0176D5D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Magno flagellant, illa concursu arduo</w:t>
      </w:r>
    </w:p>
    <w:p w14:paraId="03E1B2A0" w14:textId="033D0E48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540</w:t>
      </w:r>
      <w:r w:rsidR="00155F48" w:rsidRPr="00AC4539">
        <w:rPr>
          <w:lang w:val="fr-FR"/>
        </w:rPr>
        <w:t xml:space="preserve"> Huc nunc &amp; illuc pulsa, in ancipiti crepat,</w:t>
      </w:r>
    </w:p>
    <w:p w14:paraId="64E5D38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stare nescit lubrica, &amp; praeceps cadit.</w:t>
      </w:r>
    </w:p>
    <w:p w14:paraId="5A6EE616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Sic agimur anime, nunc mihi membra ign</w:t>
      </w:r>
      <w:r w:rsidRPr="00AC4539">
        <w:rPr>
          <w:rFonts w:cstheme="minorHAnsi"/>
          <w:lang w:val="fr-FR"/>
        </w:rPr>
        <w:t>ë</w:t>
      </w:r>
      <w:r w:rsidRPr="00AC4539">
        <w:rPr>
          <w:lang w:val="fr-FR"/>
        </w:rPr>
        <w:t>us</w:t>
      </w:r>
    </w:p>
    <w:p w14:paraId="527C8C2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Diffundit ardor; mox vbi intendit pauor</w:t>
      </w:r>
    </w:p>
    <w:p w14:paraId="3AD7FC2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Frigus rigorem; pallor obrepit genis,</w:t>
      </w:r>
    </w:p>
    <w:p w14:paraId="55C48717" w14:textId="6ED3371C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545</w:t>
      </w:r>
      <w:r w:rsidR="00155F48" w:rsidRPr="00AC4539">
        <w:rPr>
          <w:lang w:val="fr-FR"/>
        </w:rPr>
        <w:t xml:space="preserve"> Vox haeret ipsa faucibus, steterunt comae,</w:t>
      </w:r>
    </w:p>
    <w:p w14:paraId="03F8E290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tota gen</w:t>
      </w:r>
      <w:r w:rsidRPr="00AC4539">
        <w:rPr>
          <w:rFonts w:cstheme="minorHAnsi"/>
          <w:lang w:val="fr-FR"/>
        </w:rPr>
        <w:t>ü</w:t>
      </w:r>
      <w:r w:rsidRPr="00AC4539">
        <w:rPr>
          <w:lang w:val="fr-FR"/>
        </w:rPr>
        <w:t>a, poplite excusso labant:</w:t>
      </w:r>
    </w:p>
    <w:p w14:paraId="0918CC4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Vidi subactam Sun</w:t>
      </w:r>
      <w:r w:rsidRPr="00AC4539">
        <w:rPr>
          <w:rFonts w:cstheme="minorHAnsi"/>
          <w:lang w:val="fr-FR"/>
        </w:rPr>
        <w:t>ä</w:t>
      </w:r>
      <w:r w:rsidRPr="00AC4539">
        <w:rPr>
          <w:lang w:val="fr-FR"/>
        </w:rPr>
        <w:t>im, &amp; longo ambitu</w:t>
      </w:r>
    </w:p>
    <w:p w14:paraId="3073807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Turmas volantes, puluere induci diem,</w:t>
      </w:r>
    </w:p>
    <w:p w14:paraId="419B23CE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illa rupium aspera, hirta vallium,</w:t>
      </w:r>
    </w:p>
    <w:p w14:paraId="1F96962D" w14:textId="739E6164" w:rsidR="00FE44F4" w:rsidRPr="00A5429A" w:rsidRDefault="00A5429A" w:rsidP="00275634">
      <w:pPr>
        <w:pStyle w:val="DraCorstandard"/>
        <w:rPr>
          <w:lang w:val="de-DE"/>
        </w:rPr>
      </w:pPr>
      <w:r w:rsidRPr="00A5429A">
        <w:rPr>
          <w:rStyle w:val="DraCorlinenumber"/>
          <w:lang w:val="de-DE"/>
        </w:rPr>
        <w:t>550</w:t>
      </w:r>
      <w:r w:rsidR="00155F48" w:rsidRPr="00A5429A">
        <w:rPr>
          <w:lang w:val="de-DE"/>
        </w:rPr>
        <w:t xml:space="preserve"> Feruere denso milite, armis fulgere,</w:t>
      </w:r>
    </w:p>
    <w:p w14:paraId="3CED0A6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stare signa, tincta barbaricis notis,</w:t>
      </w:r>
    </w:p>
    <w:p w14:paraId="0EDE5BAF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Inscripta saeuas beluas, latè arduo</w:t>
      </w:r>
    </w:p>
    <w:p w14:paraId="7A534E52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Pendere conto labarum Hethaei Ducis;</w:t>
      </w:r>
    </w:p>
    <w:p w14:paraId="73C3532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nescio, quid laeua mens semper mihi</w:t>
      </w:r>
    </w:p>
    <w:p w14:paraId="5BA2716F" w14:textId="61CC287E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555</w:t>
      </w:r>
      <w:r w:rsidR="00155F48" w:rsidRPr="00AC4539">
        <w:rPr>
          <w:lang w:val="fr-FR"/>
        </w:rPr>
        <w:t xml:space="preserve"> Triste ominatur. Amalech curas facit,</w:t>
      </w:r>
    </w:p>
    <w:p w14:paraId="0403839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Si fortè veterem noxiam expendens Deus</w:t>
      </w:r>
    </w:p>
    <w:p w14:paraId="5594BDC7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Saeuire cupiat, &amp; mihi nunc impius.</w:t>
      </w:r>
    </w:p>
    <w:p w14:paraId="3A92F43C" w14:textId="6A29DFE4" w:rsidR="00155F48" w:rsidRPr="00AC4539" w:rsidRDefault="00155F48" w:rsidP="00275634">
      <w:pPr>
        <w:pStyle w:val="DraCorstandard"/>
        <w:rPr>
          <w:lang w:val="fr-FR"/>
        </w:rPr>
      </w:pPr>
      <w:r w:rsidRPr="00ED570A">
        <w:rPr>
          <w:rStyle w:val="DraCorpagebreak"/>
        </w:rPr>
        <w:lastRenderedPageBreak/>
        <w:t>V</w:t>
      </w:r>
    </w:p>
    <w:p w14:paraId="5486EE3F" w14:textId="637F287C" w:rsid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146</w:t>
      </w:r>
    </w:p>
    <w:p w14:paraId="50B61C4A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Occurrat Agag; crimen est, Amalech, meum,</w:t>
      </w:r>
    </w:p>
    <w:p w14:paraId="39811015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Nec caesus istâ dexterâ Princeps malus,</w:t>
      </w:r>
    </w:p>
    <w:p w14:paraId="2D950FC9" w14:textId="6A50896D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560</w:t>
      </w:r>
      <w:r w:rsidR="00155F48" w:rsidRPr="00AC4539">
        <w:rPr>
          <w:lang w:val="fr-FR"/>
        </w:rPr>
        <w:t xml:space="preserve"> Qui Sam</w:t>
      </w:r>
      <w:r w:rsidR="00155F48" w:rsidRPr="00AC4539">
        <w:rPr>
          <w:rFonts w:cstheme="minorHAnsi"/>
          <w:lang w:val="fr-FR"/>
        </w:rPr>
        <w:t>ü</w:t>
      </w:r>
      <w:r w:rsidR="00155F48" w:rsidRPr="00AC4539">
        <w:rPr>
          <w:lang w:val="fr-FR"/>
        </w:rPr>
        <w:t>eli deditus, sicam induit</w:t>
      </w:r>
    </w:p>
    <w:p w14:paraId="6103709C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Toto foratam pectore, &amp; caput meum</w:t>
      </w:r>
    </w:p>
    <w:p w14:paraId="2102CA54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Damnauit olim Numini, &amp; patrio Deo.</w:t>
      </w:r>
    </w:p>
    <w:p w14:paraId="66682B7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Hinc semper illi supplico &amp; nunquam lito,</w:t>
      </w:r>
    </w:p>
    <w:p w14:paraId="79DD203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nulla grata victima ante aras cadit.</w:t>
      </w:r>
    </w:p>
    <w:p w14:paraId="6EE6160E" w14:textId="2B51FEA8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565</w:t>
      </w:r>
      <w:r w:rsidR="00155F48" w:rsidRPr="00872240">
        <w:rPr>
          <w:lang w:val="it-IT"/>
        </w:rPr>
        <w:t xml:space="preserve"> Quid anime pendes? esto, &amp; obnixas mihi</w:t>
      </w:r>
    </w:p>
    <w:p w14:paraId="041612E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Occludat aures. Sad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i; ad Manes eo,</w:t>
      </w:r>
    </w:p>
    <w:p w14:paraId="7EA8F9D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monstra Auerni c</w:t>
      </w:r>
      <w:r w:rsidRPr="00872240">
        <w:rPr>
          <w:rFonts w:cstheme="minorHAnsi"/>
          <w:lang w:val="it-IT"/>
        </w:rPr>
        <w:t>ï</w:t>
      </w:r>
      <w:r w:rsidRPr="00872240">
        <w:rPr>
          <w:lang w:val="it-IT"/>
        </w:rPr>
        <w:t>eo; quid tandem interest,</w:t>
      </w:r>
    </w:p>
    <w:p w14:paraId="0301266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 lapsa coel</w:t>
      </w:r>
      <w:r w:rsidRPr="00872240">
        <w:rPr>
          <w:rFonts w:cstheme="minorHAnsi"/>
          <w:lang w:val="it-IT"/>
        </w:rPr>
        <w:t>ò</w:t>
      </w:r>
      <w:r w:rsidRPr="00872240">
        <w:rPr>
          <w:lang w:val="it-IT"/>
        </w:rPr>
        <w:t>, an missa Taenareo specu,</w:t>
      </w:r>
    </w:p>
    <w:p w14:paraId="320EDFD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Aut vnde dubijs rebus occurrat salus?</w:t>
      </w:r>
    </w:p>
    <w:p w14:paraId="6A3A5E2D" w14:textId="57898D0B" w:rsidR="00FE44F4" w:rsidRDefault="00A5429A" w:rsidP="00275634">
      <w:pPr>
        <w:pStyle w:val="DraCorstandard"/>
        <w:rPr>
          <w:lang w:val="en-US"/>
        </w:rPr>
      </w:pPr>
      <w:r w:rsidRPr="00A5429A">
        <w:rPr>
          <w:rStyle w:val="DraCorlinenumber"/>
        </w:rPr>
        <w:t>570</w:t>
      </w:r>
      <w:r w:rsidR="00155F48" w:rsidRPr="00872240">
        <w:rPr>
          <w:lang w:val="en-US"/>
        </w:rPr>
        <w:t xml:space="preserve"> An ater, an sit albus; id cordi est parum,</w:t>
      </w:r>
    </w:p>
    <w:p w14:paraId="7BED7E3E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Quicumque in armis dexteram reget meam,</w:t>
      </w:r>
    </w:p>
    <w:p w14:paraId="6687C3A5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Bello vocatus aderit, &amp; turmas aget.</w:t>
      </w:r>
    </w:p>
    <w:p w14:paraId="44CAA579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Quis nunc mihi perrumpat Inferni specum,</w:t>
      </w:r>
    </w:p>
    <w:p w14:paraId="4A4D37B7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Vmbrarum in adytis pallidum figat pedem,</w:t>
      </w:r>
    </w:p>
    <w:p w14:paraId="578FD379" w14:textId="0FA2F864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575</w:t>
      </w:r>
      <w:r w:rsidR="00155F48" w:rsidRPr="00FE44F4">
        <w:rPr>
          <w:lang w:val="fr-FR"/>
        </w:rPr>
        <w:t xml:space="preserve"> Et beluam Orci euiscerans, reddat mihi,</w:t>
      </w:r>
    </w:p>
    <w:p w14:paraId="6BE92C31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Et monstret atros nocte in obscurâ Deos?</w:t>
      </w:r>
    </w:p>
    <w:p w14:paraId="267E653D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Fauete Manes, quo tamen nunc auspice</w:t>
      </w:r>
    </w:p>
    <w:p w14:paraId="16B550E7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Placabis illos? quis tibi sternet viam</w:t>
      </w:r>
    </w:p>
    <w:p w14:paraId="65EB8141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Ad lurida ista? poenitet, taedet, dolet,</w:t>
      </w:r>
    </w:p>
    <w:p w14:paraId="700A9600" w14:textId="3F3F479A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580</w:t>
      </w:r>
      <w:r w:rsidR="00155F48" w:rsidRPr="00FE44F4">
        <w:rPr>
          <w:lang w:val="fr-FR"/>
        </w:rPr>
        <w:t xml:space="preserve"> Quod magica nuper sacra proscripsi miser,</w:t>
      </w:r>
    </w:p>
    <w:p w14:paraId="0CE484C8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Et nulla Manto superat in terris mihi,</w:t>
      </w:r>
    </w:p>
    <w:p w14:paraId="230506FA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lastRenderedPageBreak/>
        <w:t>Quae possit imos voce testari Deos,</w:t>
      </w:r>
    </w:p>
    <w:p w14:paraId="21F7D337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Praecingere aras, applicare victimam,</w:t>
      </w:r>
    </w:p>
    <w:p w14:paraId="3C9D0F1F" w14:textId="77777777" w:rsidR="009C2028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Spectare fibras, rit</w:t>
      </w:r>
      <w:r w:rsidRPr="00FE44F4">
        <w:rPr>
          <w:rFonts w:cstheme="minorHAnsi"/>
          <w:lang w:val="fr-FR"/>
        </w:rPr>
        <w:t>è</w:t>
      </w:r>
      <w:r w:rsidRPr="00FE44F4">
        <w:rPr>
          <w:lang w:val="fr-FR"/>
        </w:rPr>
        <w:t xml:space="preserve"> scrutari omnia,</w:t>
      </w:r>
    </w:p>
    <w:p w14:paraId="1352360B" w14:textId="64CBF753" w:rsidR="009C2028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147</w:t>
      </w:r>
    </w:p>
    <w:p w14:paraId="61D22A1D" w14:textId="02D4C2E2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585</w:t>
      </w:r>
      <w:r w:rsidR="00155F48" w:rsidRPr="00FE44F4">
        <w:rPr>
          <w:lang w:val="fr-FR"/>
        </w:rPr>
        <w:t xml:space="preserve"> Et murmurare carminis diri modos,</w:t>
      </w:r>
    </w:p>
    <w:p w14:paraId="4B44131D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Rupto capillo lurida, incompta, horrida,</w:t>
      </w:r>
    </w:p>
    <w:p w14:paraId="07FDA9FF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Quae nuda pedibus, nuda anhelo pectore,</w:t>
      </w:r>
    </w:p>
    <w:p w14:paraId="2CF32BF4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Illis Deorum Manium summis litet.</w:t>
      </w:r>
    </w:p>
    <w:p w14:paraId="3413B80D" w14:textId="77777777" w:rsidR="00FE44F4" w:rsidRP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ACHIMAS ARM.</w:t>
      </w:r>
      <w:r w:rsidRPr="00FE44F4">
        <w:rPr>
          <w:lang w:val="fr-FR"/>
        </w:rPr>
        <w:t xml:space="preserve"> Princeps, vt illud libeat extrem</w:t>
      </w:r>
      <w:r w:rsidRPr="00FE44F4">
        <w:rPr>
          <w:rFonts w:cstheme="minorHAnsi"/>
          <w:lang w:val="fr-FR"/>
        </w:rPr>
        <w:t>ù</w:t>
      </w:r>
      <w:r w:rsidRPr="00FE44F4">
        <w:rPr>
          <w:lang w:val="fr-FR"/>
        </w:rPr>
        <w:t>m tibi,</w:t>
      </w:r>
    </w:p>
    <w:p w14:paraId="5CADB384" w14:textId="2123C9EC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590</w:t>
      </w:r>
      <w:r w:rsidR="00155F48" w:rsidRPr="00FE44F4">
        <w:rPr>
          <w:lang w:val="fr-FR"/>
        </w:rPr>
        <w:t xml:space="preserve"> Etiam licebit; me duce, inuenies modum.</w:t>
      </w:r>
    </w:p>
    <w:p w14:paraId="60009C8D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Quà florida Endor rure Galilaeo iacet,</w:t>
      </w:r>
    </w:p>
    <w:p w14:paraId="398F1FA4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Propter N</w:t>
      </w:r>
      <w:r w:rsidRPr="00FE44F4">
        <w:rPr>
          <w:rFonts w:cstheme="minorHAnsi"/>
          <w:lang w:val="fr-FR"/>
        </w:rPr>
        <w:t>ä</w:t>
      </w:r>
      <w:r w:rsidRPr="00FE44F4">
        <w:rPr>
          <w:lang w:val="fr-FR"/>
        </w:rPr>
        <w:t>imae moenia, abducto latet</w:t>
      </w:r>
    </w:p>
    <w:p w14:paraId="7FFDE35F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Pithonis antro; si libet, sterno viam.</w:t>
      </w:r>
    </w:p>
    <w:p w14:paraId="48AA1ED5" w14:textId="77777777" w:rsidR="00FE44F4" w:rsidRP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SAVL.</w:t>
      </w:r>
      <w:r w:rsidRPr="00FE44F4">
        <w:rPr>
          <w:lang w:val="fr-FR"/>
        </w:rPr>
        <w:t xml:space="preserve"> O fide semper Achima, rursum mihi</w:t>
      </w:r>
    </w:p>
    <w:p w14:paraId="29D517EB" w14:textId="0586CED3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595</w:t>
      </w:r>
      <w:r w:rsidR="00155F48" w:rsidRPr="00FE44F4">
        <w:rPr>
          <w:lang w:val="fr-FR"/>
        </w:rPr>
        <w:t xml:space="preserve"> Vitam dedisti, viuimus Achima, moras</w:t>
      </w:r>
    </w:p>
    <w:p w14:paraId="704FD150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Abrumpe &amp; ist</w:t>
      </w:r>
      <w:r w:rsidRPr="00FE44F4">
        <w:rPr>
          <w:rFonts w:cstheme="minorHAnsi"/>
          <w:lang w:val="fr-FR"/>
        </w:rPr>
        <w:t>â</w:t>
      </w:r>
      <w:r w:rsidRPr="00FE44F4">
        <w:rPr>
          <w:lang w:val="fr-FR"/>
        </w:rPr>
        <w:t xml:space="preserve"> purpur</w:t>
      </w:r>
      <w:r w:rsidRPr="00FE44F4">
        <w:rPr>
          <w:rFonts w:cstheme="minorHAnsi"/>
          <w:lang w:val="fr-FR"/>
        </w:rPr>
        <w:t>â</w:t>
      </w:r>
      <w:r w:rsidRPr="00FE44F4">
        <w:rPr>
          <w:lang w:val="fr-FR"/>
        </w:rPr>
        <w:t xml:space="preserve"> abiectâ, &amp; notae</w:t>
      </w:r>
    </w:p>
    <w:p w14:paraId="339445BF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Regalis habitu, paßibus iunctis sequor.</w:t>
      </w:r>
    </w:p>
    <w:p w14:paraId="0E1F36CB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Diuina Manto, maxima interpres De</w:t>
      </w:r>
      <w:r w:rsidRPr="00FE44F4">
        <w:rPr>
          <w:rFonts w:cstheme="minorHAnsi"/>
          <w:lang w:val="fr-FR"/>
        </w:rPr>
        <w:t>û</w:t>
      </w:r>
      <w:r w:rsidRPr="00FE44F4">
        <w:rPr>
          <w:lang w:val="fr-FR"/>
        </w:rPr>
        <w:t>m,</w:t>
      </w:r>
    </w:p>
    <w:p w14:paraId="4EF20043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Quae Tartari vmbras voce terrificâ cies,</w:t>
      </w:r>
    </w:p>
    <w:p w14:paraId="7F275FE7" w14:textId="59A6D5FA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600</w:t>
      </w:r>
      <w:r w:rsidR="00155F48" w:rsidRPr="00FE44F4">
        <w:rPr>
          <w:lang w:val="fr-FR"/>
        </w:rPr>
        <w:t xml:space="preserve"> Et murmuroso carmine elicias, iubes</w:t>
      </w:r>
    </w:p>
    <w:p w14:paraId="56850112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Reuerti ad auras, suscita extemplò virum,</w:t>
      </w:r>
    </w:p>
    <w:p w14:paraId="20ECFACC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Et latè hiulcans Inferos, redhibe mihi,</w:t>
      </w:r>
    </w:p>
    <w:p w14:paraId="3BA47CB0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>Quem fata votis anteuerterunt meis.</w:t>
      </w:r>
    </w:p>
    <w:p w14:paraId="143841F5" w14:textId="77777777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MANTO.</w:t>
      </w:r>
      <w:r w:rsidRPr="00AC4539">
        <w:rPr>
          <w:lang w:val="fr-FR"/>
        </w:rPr>
        <w:t xml:space="preserve"> O parce miles! Principis leges vetant.</w:t>
      </w:r>
    </w:p>
    <w:p w14:paraId="3A191E4B" w14:textId="03F8D33E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605</w:t>
      </w:r>
      <w:r w:rsidR="00155F48" w:rsidRPr="00AC4539">
        <w:rPr>
          <w:lang w:val="fr-FR"/>
        </w:rPr>
        <w:t xml:space="preserve"> Et Regis illud Numen absterret nimis.</w:t>
      </w:r>
    </w:p>
    <w:p w14:paraId="11E51D7C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SAVL.</w:t>
      </w:r>
      <w:r w:rsidRPr="00872240">
        <w:rPr>
          <w:lang w:val="it-IT"/>
        </w:rPr>
        <w:t xml:space="preserve"> Desine moueri mulier, &amp; vano metu</w:t>
      </w:r>
    </w:p>
    <w:p w14:paraId="72917B4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Absiste, tacitos inter, haec latent, focos,</w:t>
      </w:r>
    </w:p>
    <w:p w14:paraId="2D0E490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nemò nostris sannio illudet sacris.</w:t>
      </w:r>
    </w:p>
    <w:p w14:paraId="442B5C8C" w14:textId="171D9008" w:rsidR="00FE44F4" w:rsidRDefault="00155F48" w:rsidP="00275634">
      <w:pPr>
        <w:pStyle w:val="DraCorstandard"/>
        <w:rPr>
          <w:lang w:val="en-US"/>
        </w:rPr>
      </w:pPr>
      <w:r w:rsidRPr="00885C63">
        <w:rPr>
          <w:rStyle w:val="DraCorspeakerattribution"/>
        </w:rPr>
        <w:t>MANTO.</w:t>
      </w:r>
      <w:r w:rsidR="004C29BF" w:rsidRPr="004C29BF">
        <w:rPr>
          <w:rStyle w:val="DraCormarkversepart"/>
        </w:rPr>
        <w:t xml:space="preserve"> </w:t>
      </w:r>
      <w:r w:rsidR="004C29BF" w:rsidRPr="000B0A8D">
        <w:rPr>
          <w:rStyle w:val="DraCormarkversepart"/>
        </w:rPr>
        <w:t>@</w:t>
      </w:r>
      <w:r w:rsidRPr="00872240">
        <w:rPr>
          <w:lang w:val="en-US"/>
        </w:rPr>
        <w:t xml:space="preserve">Differre liceat. </w:t>
      </w:r>
      <w:r w:rsidRPr="00885C63">
        <w:rPr>
          <w:rStyle w:val="DraCorspeakerattribution"/>
        </w:rPr>
        <w:t>SAVL.</w:t>
      </w:r>
      <w:r w:rsidR="004C29BF" w:rsidRPr="004C29BF">
        <w:rPr>
          <w:rStyle w:val="DraCormarkversepart"/>
        </w:rPr>
        <w:t xml:space="preserve"> </w:t>
      </w:r>
      <w:r w:rsidR="004C29BF" w:rsidRPr="000B0A8D">
        <w:rPr>
          <w:rStyle w:val="DraCormarkversepart"/>
        </w:rPr>
        <w:t>@</w:t>
      </w:r>
      <w:r w:rsidRPr="00872240">
        <w:rPr>
          <w:lang w:val="en-US"/>
        </w:rPr>
        <w:t>Quid mihi nectis moras?</w:t>
      </w:r>
    </w:p>
    <w:p w14:paraId="2A763277" w14:textId="24A5087D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610</w:t>
      </w:r>
      <w:r w:rsidR="00155F48" w:rsidRPr="00872240">
        <w:rPr>
          <w:lang w:val="en-US"/>
        </w:rPr>
        <w:t xml:space="preserve"> </w:t>
      </w:r>
      <w:r w:rsidR="00155F48" w:rsidRPr="00885C63">
        <w:rPr>
          <w:rStyle w:val="DraCorspeakerattribution"/>
        </w:rPr>
        <w:t>MANTO.</w:t>
      </w:r>
      <w:r w:rsidR="00155F48" w:rsidRPr="00872240">
        <w:rPr>
          <w:lang w:val="en-US"/>
        </w:rPr>
        <w:t xml:space="preserve"> </w:t>
      </w:r>
      <w:r w:rsidR="004C29BF" w:rsidRPr="000B0A8D">
        <w:rPr>
          <w:rStyle w:val="DraCormarkversepart"/>
        </w:rPr>
        <w:t>@</w:t>
      </w:r>
      <w:r w:rsidR="00155F48" w:rsidRPr="00872240">
        <w:rPr>
          <w:lang w:val="en-US"/>
        </w:rPr>
        <w:t xml:space="preserve">State igitur, at quem postulas? </w:t>
      </w:r>
      <w:r w:rsidR="00155F48" w:rsidRPr="00885C63">
        <w:rPr>
          <w:rStyle w:val="DraCorspeakerattribution"/>
        </w:rPr>
        <w:t>SAVL.</w:t>
      </w:r>
      <w:r w:rsidR="00155F48" w:rsidRPr="00872240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="00155F48" w:rsidRPr="00872240">
        <w:rPr>
          <w:lang w:val="it-IT"/>
        </w:rPr>
        <w:t>Samuel senex</w:t>
      </w:r>
    </w:p>
    <w:p w14:paraId="69FD83A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Hîc me reuisat; Samuel veniat rogo.</w:t>
      </w:r>
    </w:p>
    <w:p w14:paraId="43FAD1A9" w14:textId="0B3210F9" w:rsidR="00155F48" w:rsidRPr="00872240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V</w:t>
      </w:r>
      <w:r w:rsidR="00ED570A" w:rsidRPr="00ED570A">
        <w:rPr>
          <w:rStyle w:val="DraCorpagebreak"/>
        </w:rPr>
        <w:t xml:space="preserve"> </w:t>
      </w:r>
      <w:r w:rsidRPr="00ED570A">
        <w:rPr>
          <w:rStyle w:val="DraCorpagebreak"/>
        </w:rPr>
        <w:t>2</w:t>
      </w:r>
    </w:p>
    <w:p w14:paraId="5160F73F" w14:textId="1AC1D8A8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148</w:t>
      </w:r>
    </w:p>
    <w:p w14:paraId="070AD31D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MANTO.</w:t>
      </w:r>
      <w:r w:rsidRPr="00872240">
        <w:rPr>
          <w:lang w:val="it-IT"/>
        </w:rPr>
        <w:t xml:space="preserve"> Sistite bidentes; ocyus cultros p</w:t>
      </w:r>
      <w:r w:rsidRPr="00872240">
        <w:rPr>
          <w:rFonts w:cstheme="minorHAnsi"/>
          <w:lang w:val="it-IT"/>
        </w:rPr>
        <w:t>ü</w:t>
      </w:r>
      <w:r w:rsidRPr="00872240">
        <w:rPr>
          <w:lang w:val="it-IT"/>
        </w:rPr>
        <w:t>er,</w:t>
      </w:r>
    </w:p>
    <w:p w14:paraId="6CB74FF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Abscinde iugulum, lubricus manet cruor,</w:t>
      </w:r>
    </w:p>
    <w:p w14:paraId="79306E4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Incende taedas, cinge verbenâ caput,</w:t>
      </w:r>
    </w:p>
    <w:p w14:paraId="466113D1" w14:textId="3699DD6F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615</w:t>
      </w:r>
      <w:r w:rsidR="00155F48" w:rsidRPr="00872240">
        <w:rPr>
          <w:lang w:val="it-IT"/>
        </w:rPr>
        <w:t xml:space="preserve"> Promitte torto liberam vinclo comam,</w:t>
      </w:r>
    </w:p>
    <w:p w14:paraId="2318D7E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mutus, isto margine, ad laeuam sede.</w:t>
      </w:r>
    </w:p>
    <w:p w14:paraId="5287EE1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Manes, Manes, currite Manes;</w:t>
      </w:r>
    </w:p>
    <w:p w14:paraId="17B7474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Adsit nostris conscia sacris</w:t>
      </w:r>
    </w:p>
    <w:p w14:paraId="008EBCB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Hecatè, triplici pallida vultu.</w:t>
      </w:r>
    </w:p>
    <w:p w14:paraId="08B41D30" w14:textId="2F4C8B7C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620</w:t>
      </w:r>
      <w:r w:rsidR="00155F48" w:rsidRPr="00872240">
        <w:rPr>
          <w:lang w:val="it-IT"/>
        </w:rPr>
        <w:t xml:space="preserve"> Et tu genitor Summane veni;</w:t>
      </w:r>
    </w:p>
    <w:p w14:paraId="5976E04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te lemures agmine cingant,</w:t>
      </w:r>
    </w:p>
    <w:p w14:paraId="7B2EA79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Animaeque leues; &amp; mihi gelidos,</w:t>
      </w:r>
    </w:p>
    <w:p w14:paraId="2ADA401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 ritè tuis fecimus aris,</w:t>
      </w:r>
    </w:p>
    <w:p w14:paraId="4B1052C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Iterum Samuel induat artus.</w:t>
      </w:r>
    </w:p>
    <w:p w14:paraId="59211C5A" w14:textId="1BE8369F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625</w:t>
      </w:r>
      <w:r w:rsidR="00155F48" w:rsidRPr="00872240">
        <w:rPr>
          <w:lang w:val="it-IT"/>
        </w:rPr>
        <w:t xml:space="preserve"> Tellus dehiscit; cur mihi imponis Ducum</w:t>
      </w:r>
    </w:p>
    <w:p w14:paraId="2E9A228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Magnanime rector? purpuram agnosco tuam</w:t>
      </w:r>
    </w:p>
    <w:p w14:paraId="768FDAD6" w14:textId="6B555410" w:rsidR="00FE44F4" w:rsidRDefault="004C29BF" w:rsidP="00275634">
      <w:pPr>
        <w:pStyle w:val="DraCorstandard"/>
        <w:rPr>
          <w:lang w:val="it-IT"/>
        </w:rPr>
      </w:pP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 xml:space="preserve">Istâ in lacernâ; video! </w:t>
      </w:r>
      <w:r w:rsidR="00155F48" w:rsidRPr="00885C63">
        <w:rPr>
          <w:rStyle w:val="DraCorspeakerattribution"/>
        </w:rPr>
        <w:t>SAVL.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Quid spectas? refer.</w:t>
      </w:r>
    </w:p>
    <w:p w14:paraId="19B8A6BC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MANTO.</w:t>
      </w:r>
      <w:r w:rsidRPr="00872240">
        <w:rPr>
          <w:lang w:val="it-IT"/>
        </w:rPr>
        <w:t xml:space="preserve"> Video profundâ scansiles terrâ Deos</w:t>
      </w:r>
    </w:p>
    <w:p w14:paraId="68527A5A" w14:textId="3D4155C1" w:rsidR="00FE44F4" w:rsidRDefault="004C29BF" w:rsidP="00275634">
      <w:pPr>
        <w:pStyle w:val="DraCorstandard"/>
        <w:rPr>
          <w:lang w:val="it-IT"/>
        </w:rPr>
      </w:pP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Luctari ad auras</w:t>
      </w:r>
      <w:r w:rsidR="00155F48" w:rsidRPr="00885C63">
        <w:rPr>
          <w:rStyle w:val="DraCorspeakerattribution"/>
        </w:rPr>
        <w:t>. SAVL.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Attamen quales vides?</w:t>
      </w:r>
    </w:p>
    <w:p w14:paraId="2FE2BA97" w14:textId="7A73FE8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630</w:t>
      </w:r>
      <w:r w:rsidR="00155F48" w:rsidRPr="00872240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="00155F48" w:rsidRPr="00872240">
        <w:rPr>
          <w:lang w:val="it-IT"/>
        </w:rPr>
        <w:t xml:space="preserve">Quali ore &amp; habitu? </w:t>
      </w:r>
      <w:r w:rsidR="00155F48" w:rsidRPr="00885C63">
        <w:rPr>
          <w:rStyle w:val="DraCorspeakerattribution"/>
        </w:rPr>
        <w:t>MANT.</w:t>
      </w:r>
      <w:r w:rsidR="00155F48" w:rsidRPr="00AC4539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="00155F48" w:rsidRPr="00AC4539">
        <w:rPr>
          <w:lang w:val="it-IT"/>
        </w:rPr>
        <w:t>Floridum specto senem,</w:t>
      </w:r>
    </w:p>
    <w:p w14:paraId="796F290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lastRenderedPageBreak/>
        <w:t>Et palliatum, multa canicies comis,</w:t>
      </w:r>
    </w:p>
    <w:p w14:paraId="78C271E0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Hebraeo in ore mistus apparet rigor</w:t>
      </w:r>
    </w:p>
    <w:p w14:paraId="105B14B9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SAVL.</w:t>
      </w:r>
      <w:r w:rsidRPr="00AC4539">
        <w:rPr>
          <w:lang w:val="it-IT"/>
        </w:rPr>
        <w:t xml:space="preserve"> </w:t>
      </w:r>
      <w:r w:rsidRPr="00872240">
        <w:rPr>
          <w:lang w:val="it-IT"/>
        </w:rPr>
        <w:t>Agnosco; Samuel! Gentis Hebraeae pater!</w:t>
      </w:r>
    </w:p>
    <w:p w14:paraId="79AF208C" w14:textId="4A12CA6B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VMBRA SAM.</w:t>
      </w:r>
      <w:r w:rsidRPr="00872240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Pr="00872240">
        <w:rPr>
          <w:lang w:val="it-IT"/>
        </w:rPr>
        <w:t xml:space="preserve">Quid mihi quietem interpolas? </w:t>
      </w:r>
      <w:r w:rsidRPr="00885C63">
        <w:rPr>
          <w:rStyle w:val="DraCorspeakerattribution"/>
        </w:rPr>
        <w:t>SAVL.</w:t>
      </w:r>
      <w:r w:rsidRPr="00AC4539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Pr="00AC4539">
        <w:rPr>
          <w:lang w:val="it-IT"/>
        </w:rPr>
        <w:t>Supplex rogo,</w:t>
      </w:r>
    </w:p>
    <w:p w14:paraId="334B8EB5" w14:textId="69E4E66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635</w:t>
      </w:r>
      <w:r w:rsidR="00155F48" w:rsidRPr="00AC4539">
        <w:rPr>
          <w:lang w:val="it-IT"/>
        </w:rPr>
        <w:t xml:space="preserve"> Admitte genibus supplicem; </w:t>
      </w:r>
      <w:r w:rsidR="00155F48" w:rsidRPr="00AC4539">
        <w:rPr>
          <w:rFonts w:cstheme="minorHAnsi"/>
          <w:lang w:val="it-IT"/>
        </w:rPr>
        <w:t>ô</w:t>
      </w:r>
      <w:r w:rsidR="00155F48" w:rsidRPr="00AC4539">
        <w:rPr>
          <w:lang w:val="it-IT"/>
        </w:rPr>
        <w:t xml:space="preserve"> Regum parens!</w:t>
      </w:r>
    </w:p>
    <w:p w14:paraId="644F53DA" w14:textId="3BDE2285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VMBRA SAM.</w:t>
      </w:r>
      <w:r w:rsidRPr="00AC4539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Pr="00872240">
        <w:rPr>
          <w:lang w:val="it-IT"/>
        </w:rPr>
        <w:t xml:space="preserve">Regum tyranne! quid times? </w:t>
      </w:r>
      <w:r w:rsidRPr="00885C63">
        <w:rPr>
          <w:rStyle w:val="DraCorspeakerattribution"/>
        </w:rPr>
        <w:t>SAVL.</w:t>
      </w:r>
      <w:r w:rsidRPr="00872240">
        <w:rPr>
          <w:lang w:val="it-IT"/>
        </w:rPr>
        <w:t xml:space="preserve"> </w:t>
      </w:r>
      <w:r w:rsidR="004C29BF" w:rsidRPr="000B0A8D">
        <w:rPr>
          <w:rStyle w:val="DraCormarkversepart"/>
        </w:rPr>
        <w:t>@</w:t>
      </w:r>
      <w:r w:rsidRPr="00872240">
        <w:rPr>
          <w:lang w:val="it-IT"/>
        </w:rPr>
        <w:t>Timeo nimis,</w:t>
      </w:r>
    </w:p>
    <w:p w14:paraId="7CF2DAC8" w14:textId="7DD859ED" w:rsidR="00FE44F4" w:rsidRDefault="004C29BF" w:rsidP="00275634">
      <w:pPr>
        <w:pStyle w:val="DraCorstandard"/>
        <w:rPr>
          <w:lang w:val="fr-FR"/>
        </w:rPr>
      </w:pP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 xml:space="preserve">Et Barbari castra occupant. </w:t>
      </w:r>
      <w:r w:rsidR="00155F48" w:rsidRPr="00885C63">
        <w:rPr>
          <w:rStyle w:val="DraCorspeakerattribution"/>
        </w:rPr>
        <w:t>VMBRA SAM.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>Cras iungimur,</w:t>
      </w:r>
    </w:p>
    <w:p w14:paraId="43735A98" w14:textId="6FFED062" w:rsidR="009C2028" w:rsidRDefault="004C29BF" w:rsidP="00275634">
      <w:pPr>
        <w:pStyle w:val="DraCorstandard"/>
        <w:rPr>
          <w:lang w:val="fr-FR"/>
        </w:rPr>
      </w:pP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 xml:space="preserve">Decreta mors est. </w:t>
      </w:r>
      <w:r w:rsidR="00155F48" w:rsidRPr="00885C63">
        <w:rPr>
          <w:rStyle w:val="DraCorspeakerattribution"/>
        </w:rPr>
        <w:t>MANT.</w:t>
      </w:r>
      <w:r w:rsidR="00155F48" w:rsidRPr="00AC4539">
        <w:rPr>
          <w:lang w:val="fr-FR"/>
        </w:rPr>
        <w:t xml:space="preserve"> </w:t>
      </w: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>Palluit, cecidit, iacet.</w:t>
      </w:r>
    </w:p>
    <w:p w14:paraId="0B52D070" w14:textId="702892D1" w:rsidR="00FE44F4" w:rsidRPr="00FE44F4" w:rsidRDefault="005E49AC" w:rsidP="00275634">
      <w:pPr>
        <w:pStyle w:val="DraCorstandard"/>
        <w:rPr>
          <w:lang w:val="fr-FR"/>
        </w:rPr>
      </w:pPr>
      <w:r w:rsidRPr="005E49AC">
        <w:rPr>
          <w:rStyle w:val="DraCorpagebreak"/>
        </w:rPr>
        <w:t>149</w:t>
      </w:r>
    </w:p>
    <w:p w14:paraId="0B87674A" w14:textId="77777777" w:rsidR="00FE44F4" w:rsidRP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VMBRA SAM.</w:t>
      </w:r>
      <w:r w:rsidRPr="00FE44F4">
        <w:rPr>
          <w:lang w:val="fr-FR"/>
        </w:rPr>
        <w:t xml:space="preserve"> Heu cùm sonantes Marspiter quatiet rotas,</w:t>
      </w:r>
    </w:p>
    <w:p w14:paraId="579498E8" w14:textId="39352188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640</w:t>
      </w:r>
      <w:r w:rsidR="00155F48" w:rsidRPr="00FE44F4">
        <w:rPr>
          <w:lang w:val="fr-FR"/>
        </w:rPr>
        <w:t xml:space="preserve"> Et mille lateri spicula haerebunt tuo,</w:t>
      </w:r>
    </w:p>
    <w:p w14:paraId="6DC92884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Et sanguinantem, pectore in sicam inuolans</w:t>
      </w:r>
    </w:p>
    <w:p w14:paraId="5F4C757C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Funere notabis inclyto rupem asperam,</w:t>
      </w:r>
    </w:p>
    <w:p w14:paraId="34DD1505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Et tota quondam Gelboa arescet tibi.</w:t>
      </w:r>
    </w:p>
    <w:p w14:paraId="572584BF" w14:textId="77777777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MANTO.</w:t>
      </w:r>
      <w:r w:rsidRPr="00AC4539">
        <w:rPr>
          <w:lang w:val="fr-FR"/>
        </w:rPr>
        <w:t xml:space="preserve"> Attolit oculos, surgit in cubitum, leuat</w:t>
      </w:r>
    </w:p>
    <w:p w14:paraId="3FB11174" w14:textId="035EE8D4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645</w:t>
      </w:r>
      <w:r w:rsidR="00155F48" w:rsidRPr="00AC4539">
        <w:rPr>
          <w:lang w:val="fr-FR"/>
        </w:rPr>
        <w:t xml:space="preserve"> </w:t>
      </w:r>
      <w:r w:rsidR="004C29BF" w:rsidRPr="000B0A8D">
        <w:rPr>
          <w:rStyle w:val="DraCormarkversepart"/>
        </w:rPr>
        <w:t>@</w:t>
      </w:r>
      <w:r w:rsidR="00155F48" w:rsidRPr="00AC4539">
        <w:rPr>
          <w:lang w:val="fr-FR"/>
        </w:rPr>
        <w:t xml:space="preserve">Artus, tremiscit. </w:t>
      </w:r>
      <w:r w:rsidR="00155F48" w:rsidRPr="00885C63">
        <w:rPr>
          <w:rStyle w:val="DraCorspeakerattribution"/>
        </w:rPr>
        <w:t>SAVL.</w:t>
      </w:r>
      <w:r w:rsidR="00155F48" w:rsidRPr="00AC4539">
        <w:rPr>
          <w:lang w:val="fr-FR"/>
        </w:rPr>
        <w:t xml:space="preserve"> </w:t>
      </w:r>
      <w:r w:rsidR="004C29BF" w:rsidRPr="000B0A8D">
        <w:rPr>
          <w:rStyle w:val="DraCormarkversepart"/>
        </w:rPr>
        <w:t>@</w:t>
      </w:r>
      <w:r w:rsidR="00155F48" w:rsidRPr="00AC4539">
        <w:rPr>
          <w:lang w:val="fr-FR"/>
        </w:rPr>
        <w:t>Samuel! vbi est tamen?</w:t>
      </w:r>
    </w:p>
    <w:p w14:paraId="5BB72009" w14:textId="77777777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MANTO.</w:t>
      </w:r>
      <w:r w:rsidRPr="00AC4539">
        <w:rPr>
          <w:lang w:val="fr-FR"/>
        </w:rPr>
        <w:t xml:space="preserve"> Proserpinae illum filium tellus habet.</w:t>
      </w:r>
    </w:p>
    <w:p w14:paraId="23BD221C" w14:textId="77777777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SAVL.</w:t>
      </w:r>
      <w:r w:rsidRPr="00AC4539">
        <w:rPr>
          <w:lang w:val="fr-FR"/>
        </w:rPr>
        <w:t xml:space="preserve"> Occlude penitùs Tartari horrentis specum,</w:t>
      </w:r>
    </w:p>
    <w:p w14:paraId="02BDEB06" w14:textId="782D879A" w:rsidR="00FE44F4" w:rsidRDefault="004C29BF" w:rsidP="00275634">
      <w:pPr>
        <w:pStyle w:val="DraCorstandard"/>
        <w:rPr>
          <w:lang w:val="fr-FR"/>
        </w:rPr>
      </w:pP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 xml:space="preserve">Ne redeat iterùm. </w:t>
      </w:r>
      <w:r w:rsidR="00155F48" w:rsidRPr="00885C63">
        <w:rPr>
          <w:rStyle w:val="DraCorspeakerattribution"/>
        </w:rPr>
        <w:t>MANT.</w:t>
      </w:r>
      <w:r w:rsidR="00155F48" w:rsidRPr="00AC4539">
        <w:rPr>
          <w:lang w:val="fr-FR"/>
        </w:rPr>
        <w:t xml:space="preserve"> </w:t>
      </w: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>Taenaro vinctus sedet,</w:t>
      </w:r>
    </w:p>
    <w:p w14:paraId="24C84976" w14:textId="3CDB2820" w:rsidR="00FE44F4" w:rsidRPr="00FE44F4" w:rsidRDefault="004C29BF" w:rsidP="00275634">
      <w:pPr>
        <w:pStyle w:val="DraCorstandard"/>
        <w:rPr>
          <w:lang w:val="en-GB"/>
        </w:rPr>
      </w:pPr>
      <w:r w:rsidRPr="000B0A8D">
        <w:rPr>
          <w:rStyle w:val="DraCormarkversepart"/>
        </w:rPr>
        <w:t>@</w:t>
      </w:r>
      <w:r w:rsidR="00155F48" w:rsidRPr="00FE44F4">
        <w:rPr>
          <w:lang w:val="en-GB"/>
        </w:rPr>
        <w:t xml:space="preserve">Orco ligatus. </w:t>
      </w:r>
      <w:r w:rsidR="00155F48" w:rsidRPr="00885C63">
        <w:rPr>
          <w:rStyle w:val="DraCorspeakerattribution"/>
        </w:rPr>
        <w:t>SAVL.</w:t>
      </w:r>
      <w:r w:rsidR="00155F48" w:rsidRPr="00FE44F4">
        <w:rPr>
          <w:lang w:val="en-GB"/>
        </w:rPr>
        <w:t xml:space="preserve"> </w:t>
      </w:r>
      <w:r w:rsidRPr="000B0A8D">
        <w:rPr>
          <w:rStyle w:val="DraCormarkversepart"/>
        </w:rPr>
        <w:t>@</w:t>
      </w:r>
      <w:r w:rsidR="00155F48" w:rsidRPr="00FE44F4">
        <w:rPr>
          <w:lang w:val="en-GB"/>
        </w:rPr>
        <w:t>An satis vinctus tamen?</w:t>
      </w:r>
    </w:p>
    <w:p w14:paraId="2EC761C7" w14:textId="52A2630C" w:rsidR="00FE44F4" w:rsidRPr="00FE44F4" w:rsidRDefault="00A5429A" w:rsidP="00275634">
      <w:pPr>
        <w:pStyle w:val="DraCorstandard"/>
        <w:rPr>
          <w:lang w:val="en-GB"/>
        </w:rPr>
      </w:pPr>
      <w:r w:rsidRPr="00A5429A">
        <w:rPr>
          <w:rStyle w:val="DraCorlinenumber"/>
        </w:rPr>
        <w:t>650</w:t>
      </w:r>
      <w:r w:rsidR="00155F48" w:rsidRPr="00FE44F4">
        <w:rPr>
          <w:lang w:val="en-GB"/>
        </w:rPr>
        <w:t xml:space="preserve"> </w:t>
      </w:r>
      <w:r w:rsidR="00155F48" w:rsidRPr="00885C63">
        <w:rPr>
          <w:rStyle w:val="DraCorspeakerattribution"/>
        </w:rPr>
        <w:t>MANTO</w:t>
      </w:r>
      <w:r w:rsidR="00155F48" w:rsidRPr="00FE44F4">
        <w:rPr>
          <w:lang w:val="en-GB"/>
        </w:rPr>
        <w:t xml:space="preserve">. </w:t>
      </w:r>
      <w:r w:rsidR="004C29BF" w:rsidRPr="000B0A8D">
        <w:rPr>
          <w:rStyle w:val="DraCormarkversepart"/>
        </w:rPr>
        <w:t>@</w:t>
      </w:r>
      <w:r w:rsidR="00155F48" w:rsidRPr="00FE44F4">
        <w:rPr>
          <w:lang w:val="en-GB"/>
        </w:rPr>
        <w:t xml:space="preserve">Desine timoris, desine. </w:t>
      </w:r>
      <w:r w:rsidR="00155F48" w:rsidRPr="00885C63">
        <w:rPr>
          <w:rStyle w:val="DraCorspeakerattribution"/>
        </w:rPr>
        <w:t>SAVL.</w:t>
      </w:r>
      <w:r w:rsidR="00155F48" w:rsidRPr="00FE44F4">
        <w:rPr>
          <w:lang w:val="en-GB"/>
        </w:rPr>
        <w:t xml:space="preserve"> </w:t>
      </w:r>
      <w:r w:rsidR="004C29BF" w:rsidRPr="000B0A8D">
        <w:rPr>
          <w:rStyle w:val="DraCormarkversepart"/>
        </w:rPr>
        <w:t>@</w:t>
      </w:r>
      <w:r w:rsidR="00155F48" w:rsidRPr="00FE44F4">
        <w:rPr>
          <w:lang w:val="en-GB"/>
        </w:rPr>
        <w:t>Haud possum satis</w:t>
      </w:r>
    </w:p>
    <w:p w14:paraId="1B0ED15B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Consistere animo; Samuel iterum venit;</w:t>
      </w:r>
    </w:p>
    <w:p w14:paraId="79F2B59C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Audio fragorem, Samuel iterum tonat,</w:t>
      </w:r>
    </w:p>
    <w:p w14:paraId="597A0D3D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Rursum minatur Samuel; specto senem,</w:t>
      </w:r>
    </w:p>
    <w:p w14:paraId="47F9EC57" w14:textId="64A45084" w:rsidR="00FE44F4" w:rsidRDefault="004C29BF" w:rsidP="00275634">
      <w:pPr>
        <w:pStyle w:val="DraCorstandard"/>
        <w:rPr>
          <w:lang w:val="it-IT"/>
        </w:rPr>
      </w:pPr>
      <w:r w:rsidRPr="000B0A8D">
        <w:rPr>
          <w:rStyle w:val="DraCormarkversepart"/>
        </w:rPr>
        <w:t>@</w:t>
      </w:r>
      <w:r w:rsidR="00155F48" w:rsidRPr="00FE44F4">
        <w:rPr>
          <w:lang w:val="en-GB"/>
        </w:rPr>
        <w:t xml:space="preserve">Excußit iterum pallium. </w:t>
      </w:r>
      <w:r w:rsidR="00155F48" w:rsidRPr="00885C63">
        <w:rPr>
          <w:rStyle w:val="DraCorspeakerattribution"/>
        </w:rPr>
        <w:t>MANT.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Mentem aduoca:</w:t>
      </w:r>
    </w:p>
    <w:p w14:paraId="6671214A" w14:textId="0BE4F6E1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655</w:t>
      </w:r>
      <w:r w:rsidR="00155F48" w:rsidRPr="00872240">
        <w:rPr>
          <w:lang w:val="it-IT"/>
        </w:rPr>
        <w:t xml:space="preserve"> Nam qui timent, sibi ista fingunt somnia,</w:t>
      </w:r>
    </w:p>
    <w:p w14:paraId="1798B69E" w14:textId="727DDD7E" w:rsidR="00FE44F4" w:rsidRDefault="004C29BF" w:rsidP="00275634">
      <w:pPr>
        <w:pStyle w:val="DraCorstandard"/>
        <w:rPr>
          <w:lang w:val="it-IT"/>
        </w:rPr>
      </w:pPr>
      <w:r w:rsidRPr="000B0A8D">
        <w:rPr>
          <w:rStyle w:val="DraCormarkversepart"/>
        </w:rPr>
        <w:lastRenderedPageBreak/>
        <w:t>@</w:t>
      </w:r>
      <w:r w:rsidR="00155F48" w:rsidRPr="00872240">
        <w:rPr>
          <w:lang w:val="it-IT"/>
        </w:rPr>
        <w:t xml:space="preserve">Redijt sub vmbras Samuel. </w:t>
      </w:r>
      <w:r w:rsidR="00155F48" w:rsidRPr="00885C63">
        <w:rPr>
          <w:rStyle w:val="DraCorspeakerattribution"/>
        </w:rPr>
        <w:t>SAVL.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Redijt? sequar.</w:t>
      </w:r>
    </w:p>
    <w:p w14:paraId="6F290F2E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ACHIMAS</w:t>
      </w:r>
      <w:r w:rsidRPr="00872240">
        <w:rPr>
          <w:lang w:val="it-IT"/>
        </w:rPr>
        <w:t>. Compesce Erynnes Domine, ne serpat malum.</w:t>
      </w:r>
    </w:p>
    <w:p w14:paraId="2AB75E9B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MANTO.</w:t>
      </w:r>
      <w:r w:rsidRPr="00872240">
        <w:rPr>
          <w:lang w:val="it-IT"/>
        </w:rPr>
        <w:t xml:space="preserve"> Securus istas, quas tibi struxi, dapes</w:t>
      </w:r>
    </w:p>
    <w:p w14:paraId="5B62998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Liba, saginam vitulae, &amp;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similam, &amp; merum,</w:t>
      </w:r>
    </w:p>
    <w:p w14:paraId="3F4BA5C5" w14:textId="38260A36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660</w:t>
      </w:r>
      <w:r w:rsidR="00155F48" w:rsidRPr="00872240">
        <w:rPr>
          <w:lang w:val="it-IT"/>
        </w:rPr>
        <w:t xml:space="preserve"> Quae roborent te penitùs, &amp; sensim m</w:t>
      </w:r>
      <w:r w:rsidR="00155F48" w:rsidRPr="00872240">
        <w:rPr>
          <w:rFonts w:cstheme="minorHAnsi"/>
          <w:lang w:val="it-IT"/>
        </w:rPr>
        <w:t>ë</w:t>
      </w:r>
      <w:r w:rsidR="00155F48" w:rsidRPr="00872240">
        <w:rPr>
          <w:lang w:val="it-IT"/>
        </w:rPr>
        <w:t>ent</w:t>
      </w:r>
    </w:p>
    <w:p w14:paraId="6B3AA7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Lassos per artus; fingere &amp; Manes solent,</w:t>
      </w:r>
    </w:p>
    <w:p w14:paraId="56F6874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ludicra ista saepè non habent fidem.</w:t>
      </w:r>
    </w:p>
    <w:p w14:paraId="06CA6E0A" w14:textId="5F954D4A" w:rsidR="009C2028" w:rsidRPr="00ED570A" w:rsidRDefault="00155F48" w:rsidP="00275634">
      <w:pPr>
        <w:pStyle w:val="DraCorstandard"/>
        <w:rPr>
          <w:rStyle w:val="DraCorpagebreak"/>
        </w:rPr>
      </w:pPr>
      <w:r w:rsidRPr="00ED570A">
        <w:rPr>
          <w:rStyle w:val="DraCorpagebreak"/>
        </w:rPr>
        <w:t>V</w:t>
      </w:r>
      <w:r w:rsidR="00ED570A" w:rsidRPr="00ED570A">
        <w:rPr>
          <w:rStyle w:val="DraCorpagebreak"/>
        </w:rPr>
        <w:t xml:space="preserve"> </w:t>
      </w:r>
      <w:r w:rsidRPr="00ED570A">
        <w:rPr>
          <w:rStyle w:val="DraCorpagebreak"/>
        </w:rPr>
        <w:t>3.</w:t>
      </w:r>
    </w:p>
    <w:p w14:paraId="7AFDD19D" w14:textId="3E4A394E" w:rsidR="00FE44F4" w:rsidRDefault="00155F48" w:rsidP="00275634">
      <w:pPr>
        <w:pStyle w:val="DraCorstandard"/>
        <w:rPr>
          <w:rStyle w:val="DraCorpagebreak"/>
        </w:rPr>
      </w:pPr>
      <w:r w:rsidRPr="005E49AC">
        <w:rPr>
          <w:rStyle w:val="DraCorpagebreak"/>
        </w:rPr>
        <w:t>150</w:t>
      </w:r>
    </w:p>
    <w:p w14:paraId="1AEDB9BA" w14:textId="77777777" w:rsidR="00F673EB" w:rsidRPr="005E49AC" w:rsidRDefault="00F673EB" w:rsidP="00F673EB">
      <w:pPr>
        <w:pStyle w:val="DraCoradditions"/>
        <w:rPr>
          <w:lang w:val="fr-FR"/>
        </w:rPr>
      </w:pPr>
      <w:r w:rsidRPr="005E49AC">
        <w:rPr>
          <w:lang w:val="fr-FR"/>
        </w:rPr>
        <w:t>/chorus/</w:t>
      </w:r>
    </w:p>
    <w:p w14:paraId="46D5BBAA" w14:textId="77777777" w:rsidR="00FE44F4" w:rsidRDefault="00155F48" w:rsidP="00F673EB">
      <w:pPr>
        <w:pStyle w:val="DraCorhead"/>
      </w:pPr>
      <w:r w:rsidRPr="00872240">
        <w:t>CHORVS.</w:t>
      </w:r>
    </w:p>
    <w:p w14:paraId="14D0C9C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</w:t>
      </w:r>
      <w:r w:rsidRPr="00872240">
        <w:rPr>
          <w:rFonts w:cstheme="minorHAnsi"/>
          <w:lang w:val="it-IT"/>
        </w:rPr>
        <w:t>ó</w:t>
      </w:r>
      <w:r w:rsidRPr="00872240">
        <w:rPr>
          <w:lang w:val="it-IT"/>
        </w:rPr>
        <w:t>nam cruentus ille</w:t>
      </w:r>
    </w:p>
    <w:p w14:paraId="6EE9F6A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Noctem minante coelo,</w:t>
      </w:r>
    </w:p>
    <w:p w14:paraId="56E784B3" w14:textId="321BCE9F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665</w:t>
      </w:r>
      <w:r w:rsidR="00155F48" w:rsidRPr="00872240">
        <w:rPr>
          <w:lang w:val="it-IT"/>
        </w:rPr>
        <w:t xml:space="preserve"> Et luce tam malignâ?</w:t>
      </w:r>
    </w:p>
    <w:p w14:paraId="0103CEB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Horret, stupet, minatur,</w:t>
      </w:r>
    </w:p>
    <w:p w14:paraId="1BB04BE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tota nox in illo est.</w:t>
      </w:r>
    </w:p>
    <w:p w14:paraId="5E14922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Molitur aliquid improbum, &amp; sacra, &amp; Deum</w:t>
      </w:r>
    </w:p>
    <w:p w14:paraId="3964432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Pertaesus, vmbras consulit, Manes obit,</w:t>
      </w:r>
    </w:p>
    <w:p w14:paraId="370C175D" w14:textId="72B93A4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670</w:t>
      </w:r>
      <w:r w:rsidR="00155F48" w:rsidRPr="00872240">
        <w:rPr>
          <w:lang w:val="it-IT"/>
        </w:rPr>
        <w:t xml:space="preserve"> Et callidam Pithonidem in partes vocat.</w:t>
      </w:r>
    </w:p>
    <w:p w14:paraId="3C7C7C4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At illa curas geminat, &amp; nullum malis</w:t>
      </w:r>
    </w:p>
    <w:p w14:paraId="0144683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Lenimen adfert, perijt! heu miser! miser!</w:t>
      </w:r>
    </w:p>
    <w:p w14:paraId="14A16B9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nulla trepido restat in fundo salus.</w:t>
      </w:r>
    </w:p>
    <w:p w14:paraId="04BC97A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Est locus extremo Galilaeae margine terrae,</w:t>
      </w:r>
    </w:p>
    <w:p w14:paraId="4A5EB6A9" w14:textId="44944167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675</w:t>
      </w:r>
      <w:r w:rsidR="00155F48" w:rsidRPr="00872240">
        <w:rPr>
          <w:lang w:val="it-IT"/>
        </w:rPr>
        <w:t xml:space="preserve"> Endor nomen habet, N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im sub moenibus altis;</w:t>
      </w:r>
    </w:p>
    <w:p w14:paraId="3D574EB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Hîc vates, olim coniunx pulcherrima Neri,</w:t>
      </w:r>
    </w:p>
    <w:p w14:paraId="55AAF35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Horrendo celebrat Pithonia sacra sub antro,</w:t>
      </w:r>
    </w:p>
    <w:p w14:paraId="380725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Foeta De</w:t>
      </w:r>
      <w:r w:rsidRPr="00872240">
        <w:rPr>
          <w:rFonts w:cstheme="minorHAnsi"/>
          <w:lang w:val="it-IT"/>
        </w:rPr>
        <w:t>û</w:t>
      </w:r>
      <w:r w:rsidRPr="00872240">
        <w:rPr>
          <w:lang w:val="it-IT"/>
        </w:rPr>
        <w:t>m tumidâque aluo spirabile Numen</w:t>
      </w:r>
    </w:p>
    <w:p w14:paraId="7508837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Concipiens, Erebi populos, vmbrasque silentes</w:t>
      </w:r>
    </w:p>
    <w:p w14:paraId="0515181A" w14:textId="39AFEC33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680</w:t>
      </w:r>
      <w:r w:rsidR="00155F48" w:rsidRPr="00872240">
        <w:rPr>
          <w:lang w:val="it-IT"/>
        </w:rPr>
        <w:t xml:space="preserve"> Ore ciet, virgâque potens &amp; murmure diro,</w:t>
      </w:r>
    </w:p>
    <w:p w14:paraId="5DC4AE4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Corporis expertes animas ad carmina ducit.</w:t>
      </w:r>
    </w:p>
    <w:p w14:paraId="171528E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Hîc, vbi presso limine, toruam</w:t>
      </w:r>
    </w:p>
    <w:p w14:paraId="0D0E214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Vidit Princeps ringere sagam,</w:t>
      </w:r>
    </w:p>
    <w:p w14:paraId="11F6F69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Primùm obstupuit, gelidusque pauor</w:t>
      </w:r>
    </w:p>
    <w:p w14:paraId="4EDDFD1C" w14:textId="240F1453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685</w:t>
      </w:r>
      <w:r w:rsidR="00155F48" w:rsidRPr="00872240">
        <w:rPr>
          <w:lang w:val="it-IT"/>
        </w:rPr>
        <w:t xml:space="preserve"> Vinxit rigidos protinus artus.</w:t>
      </w:r>
    </w:p>
    <w:p w14:paraId="0A07522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Illa armato milite viso</w:t>
      </w:r>
    </w:p>
    <w:p w14:paraId="62B302B5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Fugit densas sola sub vmbras;</w:t>
      </w:r>
    </w:p>
    <w:p w14:paraId="39180191" w14:textId="74165CA1" w:rsidR="009C2028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151</w:t>
      </w:r>
    </w:p>
    <w:p w14:paraId="07BE5B0A" w14:textId="53EFFF0A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nisi Säul sisteret aegram,</w:t>
      </w:r>
    </w:p>
    <w:p w14:paraId="0BBB118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Nunquam inuitas sterneret aras,</w:t>
      </w:r>
    </w:p>
    <w:p w14:paraId="392BC754" w14:textId="18B26C12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690</w:t>
      </w:r>
      <w:r w:rsidR="00155F48" w:rsidRPr="00872240">
        <w:rPr>
          <w:lang w:val="it-IT"/>
        </w:rPr>
        <w:t xml:space="preserve"> Nec funer</w:t>
      </w:r>
      <w:r w:rsidR="00155F48" w:rsidRPr="00872240">
        <w:rPr>
          <w:rFonts w:cstheme="minorHAnsi"/>
          <w:lang w:val="it-IT"/>
        </w:rPr>
        <w:t>ë</w:t>
      </w:r>
      <w:r w:rsidR="00155F48" w:rsidRPr="00872240">
        <w:rPr>
          <w:lang w:val="it-IT"/>
        </w:rPr>
        <w:t>i carminis ausu</w:t>
      </w:r>
    </w:p>
    <w:p w14:paraId="65E0FF25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Vellet querulos cogere Manes.</w:t>
      </w:r>
    </w:p>
    <w:p w14:paraId="0B10916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Ergò, viuo caespite, sacrum</w:t>
      </w:r>
    </w:p>
    <w:p w14:paraId="308CD416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Ferale struit, crinemque rotans,</w:t>
      </w:r>
    </w:p>
    <w:p w14:paraId="17A76D2D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Statuit piceas ordine taedas,</w:t>
      </w:r>
    </w:p>
    <w:p w14:paraId="563D8352" w14:textId="3FD31799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695</w:t>
      </w:r>
      <w:r w:rsidR="00155F48" w:rsidRPr="00AC4539">
        <w:rPr>
          <w:lang w:val="it-IT"/>
        </w:rPr>
        <w:t xml:space="preserve"> Omnes paribus fixas numeris,</w:t>
      </w:r>
    </w:p>
    <w:p w14:paraId="0E83A13F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quater atro supplicat Orco,</w:t>
      </w:r>
    </w:p>
    <w:p w14:paraId="6D9D3F7D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Persephones Numen adorat.</w:t>
      </w:r>
    </w:p>
    <w:p w14:paraId="538C489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 oculis omnia lustrat,</w:t>
      </w:r>
    </w:p>
    <w:p w14:paraId="3C1D972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 spatio continet arcto</w:t>
      </w:r>
    </w:p>
    <w:p w14:paraId="640A12D4" w14:textId="6F554C89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700</w:t>
      </w:r>
      <w:r w:rsidR="00155F48" w:rsidRPr="00872240">
        <w:rPr>
          <w:lang w:val="it-IT"/>
        </w:rPr>
        <w:t xml:space="preserve"> Quod certa notis orbita signat</w:t>
      </w:r>
    </w:p>
    <w:p w14:paraId="086A0D4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 nusquam proripit vltrà.</w:t>
      </w:r>
    </w:p>
    <w:p w14:paraId="11EC10E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Tunc, finito murmure, crepuit</w:t>
      </w:r>
    </w:p>
    <w:p w14:paraId="266D1C2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Ferrea nigri ianua Ditis,</w:t>
      </w:r>
    </w:p>
    <w:p w14:paraId="405EED7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Populique leues, ventosa cohors,</w:t>
      </w:r>
    </w:p>
    <w:p w14:paraId="566D9441" w14:textId="02A53A77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705</w:t>
      </w:r>
      <w:r w:rsidR="00155F48" w:rsidRPr="00872240">
        <w:rPr>
          <w:lang w:val="it-IT"/>
        </w:rPr>
        <w:t xml:space="preserve"> Impia circùm altaria strident.</w:t>
      </w:r>
    </w:p>
    <w:p w14:paraId="7B54FF7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ecce palliatus ascendit senex,</w:t>
      </w:r>
    </w:p>
    <w:p w14:paraId="444ECA3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parte laeuâ lumina obliquans, ferit</w:t>
      </w:r>
    </w:p>
    <w:p w14:paraId="12F404D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Regem caducum; Samuel Regem increpat,</w:t>
      </w:r>
    </w:p>
    <w:p w14:paraId="4389E14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ominosam turbidus scenam quatit,</w:t>
      </w:r>
    </w:p>
    <w:p w14:paraId="34E460D5" w14:textId="6D778463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710</w:t>
      </w:r>
      <w:r w:rsidR="00155F48" w:rsidRPr="00872240">
        <w:rPr>
          <w:lang w:val="it-IT"/>
        </w:rPr>
        <w:t xml:space="preserve"> Siue ille fuerit; siue, quod reor magis,</w:t>
      </w:r>
    </w:p>
    <w:p w14:paraId="61110F2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Proserpinae aliquis pullus hos vultus tulit.</w:t>
      </w:r>
    </w:p>
    <w:p w14:paraId="469378E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Palluit hausto robore Princeps,</w:t>
      </w:r>
    </w:p>
    <w:p w14:paraId="71D692B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sua tendit lumina contrà,</w:t>
      </w:r>
    </w:p>
    <w:p w14:paraId="43ACCC82" w14:textId="4343520D" w:rsidR="00155F48" w:rsidRPr="00872240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se penitùs mergere vellet.</w:t>
      </w:r>
    </w:p>
    <w:p w14:paraId="65BCC2D9" w14:textId="32B2644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152</w:t>
      </w:r>
    </w:p>
    <w:p w14:paraId="347C4832" w14:textId="7B2E2316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715</w:t>
      </w:r>
      <w:r w:rsidR="00155F48" w:rsidRPr="00872240">
        <w:rPr>
          <w:lang w:val="it-IT"/>
        </w:rPr>
        <w:t xml:space="preserve"> Scilicet acta est fabula, nec iam</w:t>
      </w:r>
    </w:p>
    <w:p w14:paraId="240FA59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Sceptrum manibus congruit istis,</w:t>
      </w:r>
    </w:p>
    <w:p w14:paraId="57489E5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Quas sic magicis polluit ausis.</w:t>
      </w:r>
    </w:p>
    <w:p w14:paraId="4231C0C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Säul! impie Säul!</w:t>
      </w:r>
    </w:p>
    <w:p w14:paraId="20BF0F9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Exue coccum, proijce scutum,</w:t>
      </w:r>
    </w:p>
    <w:p w14:paraId="07438F40" w14:textId="0744E42E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720</w:t>
      </w:r>
      <w:r w:rsidR="00155F48" w:rsidRPr="00872240">
        <w:rPr>
          <w:lang w:val="it-IT"/>
        </w:rPr>
        <w:t xml:space="preserve"> Abijce inerti spicula dextrâ,</w:t>
      </w:r>
    </w:p>
    <w:p w14:paraId="06B0BC30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tua differ pectora letho.</w:t>
      </w:r>
    </w:p>
    <w:p w14:paraId="62840D3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O si qua tamen gratia restat,</w:t>
      </w:r>
    </w:p>
    <w:p w14:paraId="7B16C69A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Et, si calidis forsan lacrymis</w:t>
      </w:r>
    </w:p>
    <w:p w14:paraId="7E1061C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Lenire potest Numinis iram,</w:t>
      </w:r>
    </w:p>
    <w:p w14:paraId="2B01A79C" w14:textId="56B5FD4B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725</w:t>
      </w:r>
      <w:r w:rsidR="00155F48" w:rsidRPr="00872240">
        <w:rPr>
          <w:lang w:val="it-IT"/>
        </w:rPr>
        <w:t xml:space="preserve"> S</w:t>
      </w:r>
      <w:r w:rsidR="00155F48" w:rsidRPr="00872240">
        <w:rPr>
          <w:rFonts w:cstheme="minorHAnsi"/>
          <w:lang w:val="it-IT"/>
        </w:rPr>
        <w:t>ä</w:t>
      </w:r>
      <w:r w:rsidR="00155F48" w:rsidRPr="00872240">
        <w:rPr>
          <w:lang w:val="it-IT"/>
        </w:rPr>
        <w:t>ul iterum regnet in ostro!</w:t>
      </w:r>
    </w:p>
    <w:p w14:paraId="6BD05787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Aut, si fatis omnia debet,</w:t>
      </w:r>
    </w:p>
    <w:p w14:paraId="44B440E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Parcite Superi, parcite Genti,</w:t>
      </w:r>
    </w:p>
    <w:p w14:paraId="3CCF6C5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Nec praecipitent sanguine riui.</w:t>
      </w:r>
    </w:p>
    <w:p w14:paraId="1D50E2E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Si quid liceat sperare magis,</w:t>
      </w:r>
    </w:p>
    <w:p w14:paraId="46D977C1" w14:textId="58EAB354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730</w:t>
      </w:r>
      <w:r w:rsidR="00155F48" w:rsidRPr="00872240">
        <w:rPr>
          <w:lang w:val="it-IT"/>
        </w:rPr>
        <w:t xml:space="preserve"> O sic liceat sperare tamen!</w:t>
      </w:r>
    </w:p>
    <w:p w14:paraId="2174F67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Corruat vno vulnere Princeps,</w:t>
      </w:r>
    </w:p>
    <w:p w14:paraId="4CAB00B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se infoelix sentiat ictum,</w:t>
      </w:r>
    </w:p>
    <w:p w14:paraId="69524EA3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difficilem lugeat Aten.</w:t>
      </w:r>
    </w:p>
    <w:p w14:paraId="6F54364F" w14:textId="6272A4A4" w:rsidR="00F56279" w:rsidRPr="005E49AC" w:rsidRDefault="00F56279" w:rsidP="00F56279">
      <w:pPr>
        <w:pStyle w:val="DraCoradditions"/>
        <w:rPr>
          <w:lang w:val="it-IT"/>
        </w:rPr>
      </w:pPr>
      <w:r w:rsidRPr="005E49AC">
        <w:rPr>
          <w:lang w:val="it-IT"/>
        </w:rPr>
        <w:t>/act=</w:t>
      </w:r>
      <w:r w:rsidR="00F673EB" w:rsidRPr="005E49AC">
        <w:rPr>
          <w:lang w:val="it-IT"/>
        </w:rPr>
        <w:t>5</w:t>
      </w:r>
      <w:r w:rsidRPr="005E49AC">
        <w:rPr>
          <w:lang w:val="it-IT"/>
        </w:rPr>
        <w:t>/</w:t>
      </w:r>
    </w:p>
    <w:p w14:paraId="33122D6B" w14:textId="0783E0C3" w:rsidR="00FE44F4" w:rsidRDefault="00155F48" w:rsidP="00F673EB">
      <w:pPr>
        <w:pStyle w:val="DraCorhead"/>
      </w:pPr>
      <w:r w:rsidRPr="00872240">
        <w:t>ACTVS QVINTVS</w:t>
      </w:r>
    </w:p>
    <w:p w14:paraId="5679BDBC" w14:textId="77777777" w:rsidR="00FE44F4" w:rsidRPr="00046B49" w:rsidRDefault="00155F48" w:rsidP="00275634">
      <w:pPr>
        <w:pStyle w:val="DraCorstandard"/>
        <w:rPr>
          <w:rStyle w:val="DraCorstagedirectionsetc"/>
        </w:rPr>
      </w:pPr>
      <w:r w:rsidRPr="00046B49">
        <w:rPr>
          <w:rStyle w:val="DraCorstagedirectionsetc"/>
        </w:rPr>
        <w:t>DAVID, NVNCIVS.</w:t>
      </w:r>
    </w:p>
    <w:p w14:paraId="5BAD845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VIcimus Idumen; quid mihi rursum iubes</w:t>
      </w:r>
    </w:p>
    <w:p w14:paraId="29C01815" w14:textId="2C2A4A72" w:rsidR="009C2028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735</w:t>
      </w:r>
      <w:r w:rsidR="00155F48" w:rsidRPr="00872240">
        <w:rPr>
          <w:lang w:val="it-IT"/>
        </w:rPr>
        <w:t xml:space="preserve"> Aeterne Sabaoth? quod mihi mandas iter?</w:t>
      </w:r>
    </w:p>
    <w:p w14:paraId="1DF485F5" w14:textId="40ED0391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153</w:t>
      </w:r>
    </w:p>
    <w:p w14:paraId="176C75D3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Vicimus Idumen, vicimus; non est nouum</w:t>
      </w:r>
    </w:p>
    <w:p w14:paraId="51F152D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Vincere scelestos: rettuli praedam tibi,</w:t>
      </w:r>
    </w:p>
    <w:p w14:paraId="7CDFC88D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Gratare Siceleg, militi hoc debes meo.</w:t>
      </w:r>
    </w:p>
    <w:p w14:paraId="0049BD6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Quis iste? quò praecipitat? horrescit, stupet,</w:t>
      </w:r>
    </w:p>
    <w:p w14:paraId="67E361DB" w14:textId="1D2447C5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740</w:t>
      </w:r>
      <w:r w:rsidR="00155F48" w:rsidRPr="00872240">
        <w:rPr>
          <w:lang w:val="it-IT"/>
        </w:rPr>
        <w:t xml:space="preserve"> Pallet; quis iterum turbat? an rursùm mouet</w:t>
      </w:r>
    </w:p>
    <w:p w14:paraId="11FFB9C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Amalech, &amp; icta Lerna se busto leuat?</w:t>
      </w:r>
    </w:p>
    <w:p w14:paraId="69461395" w14:textId="7D499845" w:rsidR="00FE44F4" w:rsidRDefault="000B0A8D" w:rsidP="00275634">
      <w:pPr>
        <w:pStyle w:val="DraCorstandard"/>
        <w:rPr>
          <w:lang w:val="it-IT"/>
        </w:rPr>
      </w:pP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 xml:space="preserve">Quid nuncias? </w:t>
      </w:r>
      <w:r w:rsidR="00155F48" w:rsidRPr="00885C63">
        <w:rPr>
          <w:rStyle w:val="DraCorspeakerattribution"/>
        </w:rPr>
        <w:t>NVNC.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 xml:space="preserve">Dira omnia. </w:t>
      </w:r>
      <w:r w:rsidR="00155F48" w:rsidRPr="00885C63">
        <w:rPr>
          <w:rStyle w:val="DraCorspeakerattribution"/>
        </w:rPr>
        <w:t>DAVID.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Ah! dira omnia?</w:t>
      </w:r>
    </w:p>
    <w:p w14:paraId="426B0BFB" w14:textId="447175B9" w:rsidR="00FE44F4" w:rsidRPr="00FE44F4" w:rsidRDefault="000B0A8D" w:rsidP="00275634">
      <w:pPr>
        <w:pStyle w:val="DraCorstandard"/>
        <w:rPr>
          <w:lang w:val="en-GB"/>
        </w:rPr>
      </w:pP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Iterum per</w:t>
      </w:r>
      <w:r w:rsidR="00155F48" w:rsidRPr="00872240">
        <w:rPr>
          <w:rFonts w:cstheme="minorHAnsi"/>
          <w:lang w:val="it-IT"/>
        </w:rPr>
        <w:t>î</w:t>
      </w:r>
      <w:r w:rsidR="00155F48" w:rsidRPr="00872240">
        <w:rPr>
          <w:lang w:val="it-IT"/>
        </w:rPr>
        <w:t xml:space="preserve">mus? </w:t>
      </w:r>
      <w:r w:rsidR="00155F48" w:rsidRPr="00885C63">
        <w:rPr>
          <w:rStyle w:val="DraCorspeakerattribution"/>
        </w:rPr>
        <w:t>NVNC.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FE44F4">
        <w:rPr>
          <w:lang w:val="en-GB"/>
        </w:rPr>
        <w:t xml:space="preserve">Perijt! </w:t>
      </w:r>
      <w:r w:rsidR="00155F48" w:rsidRPr="00885C63">
        <w:rPr>
          <w:rStyle w:val="DraCorspeakerattribution"/>
        </w:rPr>
        <w:t>DAVID.</w:t>
      </w:r>
      <w:r w:rsidR="00155F48" w:rsidRPr="00FE44F4">
        <w:rPr>
          <w:lang w:val="en-GB"/>
        </w:rPr>
        <w:t xml:space="preserve"> </w:t>
      </w:r>
      <w:r w:rsidRPr="000B0A8D">
        <w:rPr>
          <w:rStyle w:val="DraCormarkversepart"/>
        </w:rPr>
        <w:t>@</w:t>
      </w:r>
      <w:r w:rsidR="00155F48" w:rsidRPr="00FE44F4">
        <w:rPr>
          <w:lang w:val="en-GB"/>
        </w:rPr>
        <w:t>An totus per</w:t>
      </w:r>
      <w:r w:rsidR="00155F48" w:rsidRPr="00FE44F4">
        <w:rPr>
          <w:rFonts w:cstheme="minorHAnsi"/>
          <w:lang w:val="en-GB"/>
        </w:rPr>
        <w:t>î</w:t>
      </w:r>
      <w:r w:rsidR="00155F48" w:rsidRPr="00FE44F4">
        <w:rPr>
          <w:lang w:val="en-GB"/>
        </w:rPr>
        <w:t>?</w:t>
      </w:r>
    </w:p>
    <w:p w14:paraId="59A55377" w14:textId="7D43FF90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NVNC.</w:t>
      </w:r>
      <w:r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Pr="00AC4539">
        <w:rPr>
          <w:lang w:val="fr-FR"/>
        </w:rPr>
        <w:t>Totus per</w:t>
      </w:r>
      <w:r w:rsidRPr="00AC4539">
        <w:rPr>
          <w:rFonts w:cstheme="minorHAnsi"/>
          <w:lang w:val="fr-FR"/>
        </w:rPr>
        <w:t>î</w:t>
      </w:r>
      <w:r w:rsidRPr="00AC4539">
        <w:rPr>
          <w:lang w:val="fr-FR"/>
        </w:rPr>
        <w:t xml:space="preserve">t. </w:t>
      </w:r>
      <w:r w:rsidRPr="00885C63">
        <w:rPr>
          <w:rStyle w:val="DraCorspeakerattribution"/>
        </w:rPr>
        <w:t>DAVID.</w:t>
      </w:r>
      <w:r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Pr="00AC4539">
        <w:rPr>
          <w:lang w:val="fr-FR"/>
        </w:rPr>
        <w:t>Tremiscit; absolue ocyus.</w:t>
      </w:r>
    </w:p>
    <w:p w14:paraId="64A57B48" w14:textId="210C0CD9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745</w:t>
      </w:r>
      <w:r w:rsidR="00155F48" w:rsidRPr="00AC4539">
        <w:rPr>
          <w:lang w:val="fr-FR"/>
        </w:rPr>
        <w:t xml:space="preserve"> </w:t>
      </w:r>
      <w:r w:rsidR="00155F48" w:rsidRPr="00885C63">
        <w:rPr>
          <w:rStyle w:val="DraCorspeakerattribution"/>
        </w:rPr>
        <w:t>NVNC.</w:t>
      </w:r>
      <w:r w:rsidR="00155F48"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="00155F48" w:rsidRPr="00AC4539">
        <w:rPr>
          <w:lang w:val="fr-FR"/>
        </w:rPr>
        <w:t xml:space="preserve">Saul! </w:t>
      </w:r>
      <w:r w:rsidR="00155F48" w:rsidRPr="00885C63">
        <w:rPr>
          <w:rStyle w:val="DraCorspeakerattribution"/>
        </w:rPr>
        <w:t>DAVID.</w:t>
      </w:r>
      <w:r w:rsidR="00155F48" w:rsidRPr="00AC4539">
        <w:rPr>
          <w:lang w:val="fr-FR"/>
        </w:rPr>
        <w:t xml:space="preserve"> </w:t>
      </w:r>
      <w:r w:rsidR="000B0A8D" w:rsidRPr="000B0A8D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 xml:space="preserve">Quid ille? </w:t>
      </w:r>
      <w:r w:rsidR="00155F48" w:rsidRPr="00885C63">
        <w:rPr>
          <w:rStyle w:val="DraCorspeakerattribution"/>
        </w:rPr>
        <w:t>NVNC.</w:t>
      </w:r>
      <w:r w:rsidR="00155F48" w:rsidRPr="00AC4539">
        <w:rPr>
          <w:lang w:val="fr-FR"/>
        </w:rPr>
        <w:t xml:space="preserve"> </w:t>
      </w:r>
      <w:r w:rsidR="000B0A8D" w:rsidRPr="000B0A8D">
        <w:rPr>
          <w:rStyle w:val="DraCormarkversepart"/>
          <w:lang w:val="fr-FR"/>
        </w:rPr>
        <w:t>@</w:t>
      </w:r>
      <w:r w:rsidR="00155F48" w:rsidRPr="00AC4539">
        <w:rPr>
          <w:lang w:val="fr-FR"/>
        </w:rPr>
        <w:t>Gelb</w:t>
      </w:r>
      <w:r w:rsidR="00155F48" w:rsidRPr="00AC4539">
        <w:rPr>
          <w:rFonts w:cstheme="minorHAnsi"/>
          <w:lang w:val="fr-FR"/>
        </w:rPr>
        <w:t>ö</w:t>
      </w:r>
      <w:r w:rsidR="00155F48" w:rsidRPr="00AC4539">
        <w:rPr>
          <w:lang w:val="fr-FR"/>
        </w:rPr>
        <w:t>ae dorso iacet,</w:t>
      </w:r>
    </w:p>
    <w:p w14:paraId="6F7AC6FB" w14:textId="4DE2EA7E" w:rsidR="00FE44F4" w:rsidRDefault="004C29BF" w:rsidP="00275634">
      <w:pPr>
        <w:pStyle w:val="DraCorstandard"/>
        <w:rPr>
          <w:lang w:val="fr-FR"/>
        </w:rPr>
      </w:pP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 xml:space="preserve">Truncus, lacer, distractus. </w:t>
      </w:r>
      <w:r w:rsidR="00155F48" w:rsidRPr="00885C63">
        <w:rPr>
          <w:rStyle w:val="DraCorspeakerattribution"/>
        </w:rPr>
        <w:t>DAVID.</w:t>
      </w:r>
      <w:r w:rsidR="00155F48"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="00155F48" w:rsidRPr="00AC4539">
        <w:rPr>
          <w:lang w:val="fr-FR"/>
        </w:rPr>
        <w:t>Ah! miser! miser!</w:t>
      </w:r>
    </w:p>
    <w:p w14:paraId="65630681" w14:textId="77777777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NVNC.</w:t>
      </w:r>
      <w:r w:rsidRPr="00AC4539">
        <w:rPr>
          <w:lang w:val="fr-FR"/>
        </w:rPr>
        <w:t xml:space="preserve"> Vidi iacentem, spiculo obnixum suo,</w:t>
      </w:r>
    </w:p>
    <w:p w14:paraId="71EA9CBC" w14:textId="0453F11F" w:rsidR="00FE44F4" w:rsidRDefault="000B0A8D" w:rsidP="00275634">
      <w:pPr>
        <w:pStyle w:val="DraCorstandard"/>
        <w:rPr>
          <w:lang w:val="fr-FR"/>
        </w:rPr>
      </w:pP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 xml:space="preserve">Spirantem, anhelum. </w:t>
      </w:r>
      <w:r w:rsidR="00155F48" w:rsidRPr="00885C63">
        <w:rPr>
          <w:rStyle w:val="DraCorspeakerattribution"/>
        </w:rPr>
        <w:t>DAVID.</w:t>
      </w:r>
      <w:r w:rsidR="00155F48" w:rsidRPr="00AC4539">
        <w:rPr>
          <w:lang w:val="fr-FR"/>
        </w:rPr>
        <w:t xml:space="preserve"> </w:t>
      </w: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>Tota mors illum tamen?</w:t>
      </w:r>
    </w:p>
    <w:p w14:paraId="1D59F691" w14:textId="7095CB0A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NVNC.</w:t>
      </w:r>
      <w:r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Pr="00AC4539">
        <w:rPr>
          <w:lang w:val="fr-FR"/>
        </w:rPr>
        <w:t>Totum recepit frigus, &amp; Ionathas quoque</w:t>
      </w:r>
    </w:p>
    <w:p w14:paraId="147ED674" w14:textId="3C8C61EE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lastRenderedPageBreak/>
        <w:t>750</w:t>
      </w:r>
      <w:r w:rsidR="00155F48"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="00155F48" w:rsidRPr="00AC4539">
        <w:rPr>
          <w:lang w:val="fr-FR"/>
        </w:rPr>
        <w:t xml:space="preserve">Accubuit illi. </w:t>
      </w:r>
      <w:r w:rsidR="00155F48" w:rsidRPr="00885C63">
        <w:rPr>
          <w:rStyle w:val="DraCorspeakerattribution"/>
        </w:rPr>
        <w:t>DAVID.</w:t>
      </w:r>
      <w:r w:rsidR="00155F48"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="00155F48" w:rsidRPr="00AC4539">
        <w:rPr>
          <w:lang w:val="fr-FR"/>
        </w:rPr>
        <w:t>Ionathas? abominor.</w:t>
      </w:r>
    </w:p>
    <w:p w14:paraId="52F1F87D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An caesus illic Ionathas plangit solum?</w:t>
      </w:r>
    </w:p>
    <w:p w14:paraId="75D4B2F9" w14:textId="318D183F" w:rsidR="00FE44F4" w:rsidRDefault="00155F48" w:rsidP="00275634">
      <w:pPr>
        <w:pStyle w:val="DraCorstandard"/>
        <w:rPr>
          <w:lang w:val="fr-FR"/>
        </w:rPr>
      </w:pPr>
      <w:r w:rsidRPr="00885C63">
        <w:rPr>
          <w:rStyle w:val="DraCorspeakerattribution"/>
        </w:rPr>
        <w:t>NVNC.</w:t>
      </w:r>
      <w:r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Pr="00AC4539">
        <w:rPr>
          <w:lang w:val="fr-FR"/>
        </w:rPr>
        <w:t xml:space="preserve">Et cuncta soboles regia. </w:t>
      </w:r>
      <w:r w:rsidRPr="00885C63">
        <w:rPr>
          <w:rStyle w:val="DraCorspeakerattribution"/>
        </w:rPr>
        <w:t>DAVID.</w:t>
      </w:r>
      <w:r w:rsidRPr="00AC4539">
        <w:rPr>
          <w:lang w:val="fr-FR"/>
        </w:rPr>
        <w:t xml:space="preserve"> </w:t>
      </w:r>
      <w:r w:rsidR="000B0A8D" w:rsidRPr="000B0A8D">
        <w:rPr>
          <w:rStyle w:val="DraCormarkversepart"/>
        </w:rPr>
        <w:t>@</w:t>
      </w:r>
      <w:r w:rsidRPr="00AC4539">
        <w:rPr>
          <w:lang w:val="fr-FR"/>
        </w:rPr>
        <w:t>Ah! Ionathas meus</w:t>
      </w:r>
    </w:p>
    <w:p w14:paraId="4DAE5774" w14:textId="2A23FC55" w:rsidR="00FE44F4" w:rsidRDefault="004C29BF" w:rsidP="00275634">
      <w:pPr>
        <w:pStyle w:val="DraCorstandard"/>
        <w:rPr>
          <w:lang w:val="fr-FR"/>
        </w:rPr>
      </w:pPr>
      <w:r>
        <w:rPr>
          <w:lang w:val="fr-FR"/>
        </w:rPr>
        <w:t>Occubuit? heu me! I</w:t>
      </w:r>
      <w:r w:rsidR="00155F48" w:rsidRPr="00AC4539">
        <w:rPr>
          <w:lang w:val="fr-FR"/>
        </w:rPr>
        <w:t>onatha! an certum est tamen?</w:t>
      </w:r>
    </w:p>
    <w:p w14:paraId="10D9182B" w14:textId="1BA1E3BF" w:rsidR="00FE44F4" w:rsidRDefault="000B0A8D" w:rsidP="00275634">
      <w:pPr>
        <w:pStyle w:val="DraCorstandard"/>
        <w:rPr>
          <w:lang w:val="fr-FR"/>
        </w:rPr>
      </w:pP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 xml:space="preserve">Et cecidit illic Ionathas? </w:t>
      </w:r>
      <w:r w:rsidR="00155F48" w:rsidRPr="00885C63">
        <w:rPr>
          <w:rStyle w:val="DraCorspeakerattribution"/>
        </w:rPr>
        <w:t>NVNC.</w:t>
      </w:r>
      <w:r w:rsidR="00155F48" w:rsidRPr="00AC4539">
        <w:rPr>
          <w:lang w:val="fr-FR"/>
        </w:rPr>
        <w:t xml:space="preserve"> </w:t>
      </w:r>
      <w:r w:rsidRPr="000B0A8D">
        <w:rPr>
          <w:rStyle w:val="DraCormarkversepart"/>
        </w:rPr>
        <w:t>@</w:t>
      </w:r>
      <w:r w:rsidR="00155F48" w:rsidRPr="00AC4539">
        <w:rPr>
          <w:lang w:val="fr-FR"/>
        </w:rPr>
        <w:t>Certum est nimis.</w:t>
      </w:r>
    </w:p>
    <w:p w14:paraId="3089A6F2" w14:textId="414E7540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755</w:t>
      </w:r>
      <w:r w:rsidR="00155F48" w:rsidRPr="00AC4539">
        <w:rPr>
          <w:lang w:val="fr-FR"/>
        </w:rPr>
        <w:t xml:space="preserve"> Et ecce regn</w:t>
      </w:r>
      <w:r w:rsidR="00155F48" w:rsidRPr="00AC4539">
        <w:rPr>
          <w:rFonts w:cstheme="minorHAnsi"/>
          <w:lang w:val="fr-FR"/>
        </w:rPr>
        <w:t>ì</w:t>
      </w:r>
      <w:r w:rsidR="00155F48" w:rsidRPr="00AC4539">
        <w:rPr>
          <w:lang w:val="fr-FR"/>
        </w:rPr>
        <w:t xml:space="preserve"> spolia collapsi fero,</w:t>
      </w:r>
    </w:p>
    <w:p w14:paraId="5BA02068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Armillam, &amp; aur</w:t>
      </w:r>
      <w:r w:rsidRPr="00AC4539">
        <w:rPr>
          <w:rFonts w:cstheme="minorHAnsi"/>
          <w:lang w:val="fr-FR"/>
        </w:rPr>
        <w:t>ê</w:t>
      </w:r>
      <w:r w:rsidRPr="00AC4539">
        <w:rPr>
          <w:lang w:val="fr-FR"/>
        </w:rPr>
        <w:t>am regiae frontis notam,</w:t>
      </w:r>
    </w:p>
    <w:p w14:paraId="354658B1" w14:textId="77777777" w:rsidR="00FE44F4" w:rsidRPr="00FE44F4" w:rsidRDefault="00155F48" w:rsidP="00275634">
      <w:pPr>
        <w:pStyle w:val="DraCorstandard"/>
        <w:rPr>
          <w:lang w:val="en-GB"/>
        </w:rPr>
      </w:pPr>
      <w:r w:rsidRPr="00FE44F4">
        <w:rPr>
          <w:lang w:val="en-GB"/>
        </w:rPr>
        <w:t>Säulis olim decora, cùm fatum tulit.</w:t>
      </w:r>
    </w:p>
    <w:p w14:paraId="3CFE214D" w14:textId="77777777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DAVID.</w:t>
      </w:r>
      <w:r w:rsidRPr="00872240">
        <w:rPr>
          <w:lang w:val="it-IT"/>
        </w:rPr>
        <w:t xml:space="preserve"> O cùm tulêre fata! sed tamen refer,</w:t>
      </w:r>
    </w:p>
    <w:p w14:paraId="3190A964" w14:textId="194A0A0E" w:rsidR="00FE44F4" w:rsidRDefault="000B0A8D" w:rsidP="00275634">
      <w:pPr>
        <w:pStyle w:val="DraCorstandard"/>
        <w:rPr>
          <w:lang w:val="it-IT"/>
        </w:rPr>
      </w:pP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 xml:space="preserve">Vnde illa &amp; vnde rapta? </w:t>
      </w:r>
      <w:r w:rsidR="00155F48" w:rsidRPr="00885C63">
        <w:rPr>
          <w:rStyle w:val="DraCorspeakerattribution"/>
        </w:rPr>
        <w:t>NVNC.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Palpabat miser</w:t>
      </w:r>
    </w:p>
    <w:p w14:paraId="64CC2C9A" w14:textId="777D9AD7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760</w:t>
      </w:r>
      <w:r w:rsidR="00155F48" w:rsidRPr="00872240">
        <w:rPr>
          <w:lang w:val="it-IT"/>
        </w:rPr>
        <w:t xml:space="preserve"> Princeps, &amp; aegrum lancinans ferro latus,</w:t>
      </w:r>
    </w:p>
    <w:p w14:paraId="02B1C45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Non poterat animam vellere, immersam fibris:</w:t>
      </w:r>
    </w:p>
    <w:p w14:paraId="02A6CFB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tu, inquit, &amp; tu quisquis es, iuua manum,</w:t>
      </w:r>
    </w:p>
    <w:p w14:paraId="2C379041" w14:textId="4CA0257C" w:rsidR="00155F48" w:rsidRPr="00872240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X</w:t>
      </w:r>
    </w:p>
    <w:p w14:paraId="08895DB9" w14:textId="36CAE355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154</w:t>
      </w:r>
    </w:p>
    <w:p w14:paraId="7AC2DC5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 me ista Gens tam dira spirantem occupet.</w:t>
      </w:r>
    </w:p>
    <w:p w14:paraId="2D5788F6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Feci (nec equidem viuere aut poterat mori)</w:t>
      </w:r>
    </w:p>
    <w:p w14:paraId="0AA75183" w14:textId="2951F365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765</w:t>
      </w:r>
      <w:r w:rsidR="00155F48" w:rsidRPr="00872240">
        <w:rPr>
          <w:lang w:val="it-IT"/>
        </w:rPr>
        <w:t xml:space="preserve"> Feci (iuuat fecisse) &amp; oppetijt statim,</w:t>
      </w:r>
    </w:p>
    <w:p w14:paraId="16AEAB4E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Nec illa caedes languida, aut iners fuit;</w:t>
      </w:r>
    </w:p>
    <w:p w14:paraId="6D61B19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Ecce ista certi pignoris supplent locum.</w:t>
      </w:r>
    </w:p>
    <w:p w14:paraId="5B3774AB" w14:textId="06888D86" w:rsidR="00FE44F4" w:rsidRDefault="00155F48" w:rsidP="00275634">
      <w:pPr>
        <w:pStyle w:val="DraCorstandard"/>
        <w:rPr>
          <w:lang w:val="it-IT"/>
        </w:rPr>
      </w:pPr>
      <w:r w:rsidRPr="00885C63">
        <w:rPr>
          <w:rStyle w:val="DraCorspeakerattribution"/>
        </w:rPr>
        <w:t>DAVID.</w:t>
      </w:r>
      <w:r w:rsidRPr="00872240">
        <w:rPr>
          <w:lang w:val="it-IT"/>
        </w:rPr>
        <w:t xml:space="preserve"> </w:t>
      </w:r>
      <w:r w:rsidR="000B0A8D" w:rsidRPr="000B0A8D">
        <w:rPr>
          <w:rStyle w:val="DraCormarkversepart"/>
          <w:lang w:val="fr-FR"/>
        </w:rPr>
        <w:t>@</w:t>
      </w:r>
      <w:r w:rsidRPr="00872240">
        <w:rPr>
          <w:lang w:val="it-IT"/>
        </w:rPr>
        <w:t xml:space="preserve">Quis tu? vel vnde? refer. </w:t>
      </w:r>
      <w:r w:rsidRPr="00885C63">
        <w:rPr>
          <w:rStyle w:val="DraCorspeakerattribution"/>
        </w:rPr>
        <w:t>NVNC.</w:t>
      </w:r>
      <w:r w:rsidRPr="00872240">
        <w:rPr>
          <w:lang w:val="it-IT"/>
        </w:rPr>
        <w:t xml:space="preserve"> </w:t>
      </w:r>
      <w:r w:rsidR="000B0A8D" w:rsidRPr="000B0A8D">
        <w:rPr>
          <w:rStyle w:val="DraCormarkversepart"/>
          <w:lang w:val="de-DE"/>
        </w:rPr>
        <w:t>@</w:t>
      </w:r>
      <w:r w:rsidRPr="00872240">
        <w:rPr>
          <w:lang w:val="it-IT"/>
        </w:rPr>
        <w:t>Idumaeus pater</w:t>
      </w:r>
    </w:p>
    <w:p w14:paraId="48D9DD57" w14:textId="3FAA0A39" w:rsidR="00FE44F4" w:rsidRDefault="000B0A8D" w:rsidP="00275634">
      <w:pPr>
        <w:pStyle w:val="DraCorstandard"/>
        <w:rPr>
          <w:lang w:val="it-IT"/>
        </w:rPr>
      </w:pPr>
      <w:r w:rsidRPr="000B0A8D">
        <w:rPr>
          <w:rStyle w:val="DraCormarkversepart"/>
          <w:lang w:val="de-DE"/>
        </w:rPr>
        <w:t>@</w:t>
      </w:r>
      <w:r w:rsidR="00155F48" w:rsidRPr="00872240">
        <w:rPr>
          <w:lang w:val="it-IT"/>
        </w:rPr>
        <w:t xml:space="preserve">Me genuit, Amalech nutrit. </w:t>
      </w:r>
      <w:r w:rsidR="00155F48" w:rsidRPr="00885C63">
        <w:rPr>
          <w:rStyle w:val="DraCorspeakerattribution"/>
        </w:rPr>
        <w:t>DAVID.</w:t>
      </w:r>
      <w:r w:rsidR="00155F48" w:rsidRPr="00872240">
        <w:rPr>
          <w:lang w:val="it-IT"/>
        </w:rPr>
        <w:t xml:space="preserve"> </w:t>
      </w:r>
      <w:r w:rsidRPr="000B0A8D">
        <w:rPr>
          <w:rStyle w:val="DraCormarkversepart"/>
        </w:rPr>
        <w:t>@</w:t>
      </w:r>
      <w:r w:rsidR="00155F48" w:rsidRPr="00872240">
        <w:rPr>
          <w:lang w:val="it-IT"/>
        </w:rPr>
        <w:t>An nondum iacet</w:t>
      </w:r>
    </w:p>
    <w:p w14:paraId="3BB388F6" w14:textId="59EB6E6B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770</w:t>
      </w:r>
      <w:r w:rsidR="00155F48" w:rsidRPr="00872240">
        <w:rPr>
          <w:lang w:val="it-IT"/>
        </w:rPr>
        <w:t xml:space="preserve"> Amalech? &amp; hydrum hunc fouit? &amp; latebram quoque</w:t>
      </w:r>
    </w:p>
    <w:p w14:paraId="425572C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Inuenit iste, cùm meus paßim mucro</w:t>
      </w:r>
    </w:p>
    <w:p w14:paraId="13645D6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Feriret omnes? impium, infandum caput!</w:t>
      </w:r>
    </w:p>
    <w:p w14:paraId="44B313A1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Tu purpuratum Principem? ahl pestis! scelus!</w:t>
      </w:r>
    </w:p>
    <w:p w14:paraId="4892962F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Regem? Vnctum? in armis strenuum? Marte horridum;</w:t>
      </w:r>
    </w:p>
    <w:p w14:paraId="061F99C4" w14:textId="26E2F688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775</w:t>
      </w:r>
      <w:r w:rsidR="00155F48" w:rsidRPr="00872240">
        <w:rPr>
          <w:lang w:val="it-IT"/>
        </w:rPr>
        <w:t xml:space="preserve"> Impellis istâ dexterâ? occide, irrue,</w:t>
      </w:r>
    </w:p>
    <w:p w14:paraId="01C890EC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Proijce; quid haeres miles? abiectus feras</w:t>
      </w:r>
    </w:p>
    <w:p w14:paraId="05F9F062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Pascat; quid vltrà superat hic Regum latro?</w:t>
      </w:r>
    </w:p>
    <w:p w14:paraId="4BF0FE27" w14:textId="77777777" w:rsidR="00FE44F4" w:rsidRPr="00FE44F4" w:rsidRDefault="00155F48" w:rsidP="00275634">
      <w:pPr>
        <w:pStyle w:val="DraCorstandard"/>
        <w:rPr>
          <w:lang w:val="it-IT"/>
        </w:rPr>
      </w:pPr>
      <w:r w:rsidRPr="00FE44F4">
        <w:rPr>
          <w:lang w:val="it-IT"/>
        </w:rPr>
        <w:t>Actum est; litamus Manibus primùm tuis</w:t>
      </w:r>
    </w:p>
    <w:p w14:paraId="44BC3981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Hoc capite, magne Rector, Isacid</w:t>
      </w:r>
      <w:r w:rsidRPr="00AC4539">
        <w:rPr>
          <w:rFonts w:cstheme="minorHAnsi"/>
          <w:lang w:val="fr-FR"/>
        </w:rPr>
        <w:t>û</w:t>
      </w:r>
      <w:r w:rsidRPr="00AC4539">
        <w:rPr>
          <w:lang w:val="fr-FR"/>
        </w:rPr>
        <w:t>m pater.</w:t>
      </w:r>
    </w:p>
    <w:p w14:paraId="2F11DE84" w14:textId="631FBAA4" w:rsid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780</w:t>
      </w:r>
      <w:r w:rsidR="00155F48" w:rsidRPr="00AC4539">
        <w:rPr>
          <w:lang w:val="fr-FR"/>
        </w:rPr>
        <w:t xml:space="preserve"> O dura rupes Gelboa! </w:t>
      </w:r>
      <w:r w:rsidR="00155F48" w:rsidRPr="00AC4539">
        <w:rPr>
          <w:rFonts w:cstheme="minorHAnsi"/>
          <w:lang w:val="fr-FR"/>
        </w:rPr>
        <w:t>ô</w:t>
      </w:r>
      <w:r w:rsidR="00155F48" w:rsidRPr="00AC4539">
        <w:rPr>
          <w:lang w:val="fr-FR"/>
        </w:rPr>
        <w:t xml:space="preserve"> scabrae nimis</w:t>
      </w:r>
    </w:p>
    <w:p w14:paraId="13AB6183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Cautes! vbi illud robur extinctum iacet,</w:t>
      </w:r>
    </w:p>
    <w:p w14:paraId="189B733B" w14:textId="77777777" w:rsidR="00FE44F4" w:rsidRDefault="00155F48" w:rsidP="00275634">
      <w:pPr>
        <w:pStyle w:val="DraCorstandard"/>
        <w:rPr>
          <w:lang w:val="fr-FR"/>
        </w:rPr>
      </w:pPr>
      <w:r w:rsidRPr="00AC4539">
        <w:rPr>
          <w:lang w:val="fr-FR"/>
        </w:rPr>
        <w:t>Et ille, &amp; ille Principes! eheu dolor!</w:t>
      </w:r>
    </w:p>
    <w:p w14:paraId="09FCCC18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S</w:t>
      </w:r>
      <w:r w:rsidRPr="00872240">
        <w:rPr>
          <w:rFonts w:cstheme="minorHAnsi"/>
          <w:lang w:val="it-IT"/>
        </w:rPr>
        <w:t>ä</w:t>
      </w:r>
      <w:r w:rsidRPr="00872240">
        <w:rPr>
          <w:lang w:val="it-IT"/>
        </w:rPr>
        <w:t>ul! &amp; ille Ionathas! feri impete,</w:t>
      </w:r>
    </w:p>
    <w:p w14:paraId="07B6AAFB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Et vi coruscâ fulmina montis caput,</w:t>
      </w:r>
    </w:p>
    <w:p w14:paraId="3393F691" w14:textId="65EEE9E3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785</w:t>
      </w:r>
      <w:r w:rsidR="00155F48" w:rsidRPr="00872240">
        <w:rPr>
          <w:lang w:val="it-IT"/>
        </w:rPr>
        <w:t xml:space="preserve"> Montis profani, quem suorum adspergine</w:t>
      </w:r>
    </w:p>
    <w:p w14:paraId="5FB47524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>Funestat ille viscerum, Regum pater!</w:t>
      </w:r>
    </w:p>
    <w:p w14:paraId="4FD62EE3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 xml:space="preserve">Stringe </w:t>
      </w:r>
      <w:r w:rsidRPr="00AC4539">
        <w:rPr>
          <w:rFonts w:cstheme="minorHAnsi"/>
          <w:lang w:val="it-IT"/>
        </w:rPr>
        <w:t>ô</w:t>
      </w:r>
      <w:r w:rsidRPr="00AC4539">
        <w:rPr>
          <w:lang w:val="it-IT"/>
        </w:rPr>
        <w:t xml:space="preserve"> rubentem dexteram vibra faces,</w:t>
      </w:r>
    </w:p>
    <w:p w14:paraId="1338AEB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Quicumque nostris ludis in rebus Deus.</w:t>
      </w:r>
    </w:p>
    <w:p w14:paraId="51534844" w14:textId="77777777" w:rsidR="009C2028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O cùm sonantem ruperit nimbum Africus,</w:t>
      </w:r>
    </w:p>
    <w:p w14:paraId="79369FD6" w14:textId="6C6CF413" w:rsid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155</w:t>
      </w:r>
    </w:p>
    <w:p w14:paraId="4A004962" w14:textId="1844FF6D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790</w:t>
      </w:r>
      <w:r w:rsidR="00155F48" w:rsidRPr="00AC4539">
        <w:rPr>
          <w:lang w:val="it-IT"/>
        </w:rPr>
        <w:t xml:space="preserve"> Et pluuius imber, latè in orbem roridus,</w:t>
      </w:r>
    </w:p>
    <w:p w14:paraId="53955F93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Rigabit alta montium cacumina:</w:t>
      </w:r>
    </w:p>
    <w:p w14:paraId="6B30E01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Heu! dira praeter fulmina, &amp; coeli minas,</w:t>
      </w:r>
    </w:p>
    <w:p w14:paraId="4C6F180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Immanis ille scopulus excipiat nihil,</w:t>
      </w:r>
    </w:p>
    <w:p w14:paraId="6564F8B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humidum omne sitiat &amp; nunquam bibat.</w:t>
      </w:r>
    </w:p>
    <w:p w14:paraId="012121B1" w14:textId="0FB8EA5A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795</w:t>
      </w:r>
      <w:r w:rsidR="00155F48" w:rsidRPr="00AC4539">
        <w:rPr>
          <w:lang w:val="it-IT"/>
        </w:rPr>
        <w:t xml:space="preserve"> Spargat pudicas vuidus Saron rosas,</w:t>
      </w:r>
    </w:p>
    <w:p w14:paraId="430F38A8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blandus Hermon floreat molli iugo:</w:t>
      </w:r>
    </w:p>
    <w:p w14:paraId="459E002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Carmelus vdo balsamo: stillet ferax</w:t>
      </w:r>
    </w:p>
    <w:p w14:paraId="2013DFB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Basan amomo: lilio &amp; violâ breui</w:t>
      </w:r>
    </w:p>
    <w:p w14:paraId="3E16F6C9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lastRenderedPageBreak/>
        <w:t>Totum coronet verticem accliuis Thabor,</w:t>
      </w:r>
    </w:p>
    <w:p w14:paraId="1889C43C" w14:textId="06F754E6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800</w:t>
      </w:r>
      <w:r w:rsidR="00155F48" w:rsidRPr="00AC4539">
        <w:rPr>
          <w:lang w:val="it-IT"/>
        </w:rPr>
        <w:t xml:space="preserve"> Et riguus omnis Libanus in scatebras eat,</w:t>
      </w:r>
    </w:p>
    <w:p w14:paraId="613CF32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omne pratum rideat, vernet solum:</w:t>
      </w:r>
    </w:p>
    <w:p w14:paraId="74F479FC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Stet rigida tantum Gelb</w:t>
      </w:r>
      <w:r w:rsidRPr="00AC4539">
        <w:rPr>
          <w:rFonts w:cstheme="minorHAnsi"/>
          <w:lang w:val="it-IT"/>
        </w:rPr>
        <w:t>ö</w:t>
      </w:r>
      <w:r w:rsidRPr="00AC4539">
        <w:rPr>
          <w:lang w:val="it-IT"/>
        </w:rPr>
        <w:t>è, inculta, horrida,</w:t>
      </w:r>
    </w:p>
    <w:p w14:paraId="197921AE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praeter ignes fulminum rubeat nihil,</w:t>
      </w:r>
    </w:p>
    <w:p w14:paraId="453BB29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Vbi peremptus occidit Säul! meus</w:t>
      </w:r>
    </w:p>
    <w:p w14:paraId="566F6E6C" w14:textId="31B48E68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805</w:t>
      </w:r>
      <w:r w:rsidR="00155F48" w:rsidRPr="00AC4539">
        <w:rPr>
          <w:lang w:val="it-IT"/>
        </w:rPr>
        <w:t xml:space="preserve"> Vbi peremptus Ionathas tumulo caret,</w:t>
      </w:r>
    </w:p>
    <w:p w14:paraId="7BAD3F25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tot virorum fortium manat cruor!</w:t>
      </w:r>
    </w:p>
    <w:p w14:paraId="31BD87C4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Quis sic leo torosus imbelles feras,</w:t>
      </w:r>
    </w:p>
    <w:p w14:paraId="6F7AE10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Aut praepes aquila turturum pullos rapit,</w:t>
      </w:r>
    </w:p>
    <w:p w14:paraId="7F7E765B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Vt ille Säul, Principum rector, meus</w:t>
      </w:r>
    </w:p>
    <w:p w14:paraId="6819E7C6" w14:textId="5A55754F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810</w:t>
      </w:r>
      <w:r w:rsidR="00155F48" w:rsidRPr="00AC4539">
        <w:rPr>
          <w:lang w:val="it-IT"/>
        </w:rPr>
        <w:t xml:space="preserve"> Vt ille Ionathas, hostium turmas solent</w:t>
      </w:r>
    </w:p>
    <w:p w14:paraId="010D86C8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Deijcere, rapere, trahere, concursu arduo,</w:t>
      </w:r>
    </w:p>
    <w:p w14:paraId="18CBFA59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Et Marte gemino, labaro inuicto nimis?</w:t>
      </w:r>
    </w:p>
    <w:p w14:paraId="66152CDA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Nam quis tibi congressus in campo stetit,</w:t>
      </w:r>
    </w:p>
    <w:p w14:paraId="5CFA53B1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Generose S</w:t>
      </w:r>
      <w:r w:rsidRPr="00AC4539">
        <w:rPr>
          <w:rFonts w:cstheme="minorHAnsi"/>
          <w:lang w:val="it-IT"/>
        </w:rPr>
        <w:t>ä</w:t>
      </w:r>
      <w:r w:rsidRPr="00AC4539">
        <w:rPr>
          <w:lang w:val="it-IT"/>
        </w:rPr>
        <w:t>ul, patriae vindex tuae,</w:t>
      </w:r>
    </w:p>
    <w:p w14:paraId="10D65AB2" w14:textId="737C5BA5" w:rsidR="00FE44F4" w:rsidRDefault="00A5429A" w:rsidP="00275634">
      <w:pPr>
        <w:pStyle w:val="DraCorstandard"/>
        <w:rPr>
          <w:lang w:val="it-IT"/>
        </w:rPr>
      </w:pPr>
      <w:r w:rsidRPr="00A5429A">
        <w:rPr>
          <w:rStyle w:val="DraCorlinenumber"/>
        </w:rPr>
        <w:t>815</w:t>
      </w:r>
      <w:r w:rsidR="00155F48" w:rsidRPr="00AC4539">
        <w:rPr>
          <w:lang w:val="it-IT"/>
        </w:rPr>
        <w:t xml:space="preserve"> Et non ahenum brachium &amp; rudem manum</w:t>
      </w:r>
    </w:p>
    <w:p w14:paraId="72839C89" w14:textId="77777777" w:rsidR="00FE44F4" w:rsidRDefault="00155F48" w:rsidP="00275634">
      <w:pPr>
        <w:pStyle w:val="DraCorstandard"/>
        <w:rPr>
          <w:lang w:val="it-IT"/>
        </w:rPr>
      </w:pPr>
      <w:r w:rsidRPr="00AC4539">
        <w:rPr>
          <w:lang w:val="it-IT"/>
        </w:rPr>
        <w:t>Laudauit atro in puluere, &amp; genibus tuis</w:t>
      </w:r>
    </w:p>
    <w:p w14:paraId="286F47BE" w14:textId="62D01F25" w:rsidR="00155F48" w:rsidRPr="00AC4539" w:rsidRDefault="00155F48" w:rsidP="00275634">
      <w:pPr>
        <w:pStyle w:val="DraCorstandard"/>
        <w:rPr>
          <w:lang w:val="it-IT"/>
        </w:rPr>
      </w:pPr>
      <w:r w:rsidRPr="00ED570A">
        <w:rPr>
          <w:rStyle w:val="DraCorpagebreak"/>
        </w:rPr>
        <w:t>X 2</w:t>
      </w:r>
    </w:p>
    <w:p w14:paraId="1610C808" w14:textId="6547B398" w:rsidR="00FE44F4" w:rsidRPr="00FE44F4" w:rsidRDefault="005E49AC" w:rsidP="00275634">
      <w:pPr>
        <w:pStyle w:val="DraCorstandard"/>
        <w:rPr>
          <w:lang w:val="it-IT"/>
        </w:rPr>
      </w:pPr>
      <w:r w:rsidRPr="005E49AC">
        <w:rPr>
          <w:rStyle w:val="DraCorpagebreak"/>
        </w:rPr>
        <w:t>156</w:t>
      </w:r>
    </w:p>
    <w:p w14:paraId="6D5AC032" w14:textId="77777777" w:rsidR="00FE44F4" w:rsidRPr="00FE44F4" w:rsidRDefault="00155F48" w:rsidP="00275634">
      <w:pPr>
        <w:pStyle w:val="DraCorstandard"/>
        <w:rPr>
          <w:lang w:val="it-IT"/>
        </w:rPr>
      </w:pPr>
      <w:r w:rsidRPr="00FE44F4">
        <w:rPr>
          <w:lang w:val="it-IT"/>
        </w:rPr>
        <w:t>Supplex, honoris rettulit palmam tibi?</w:t>
      </w:r>
    </w:p>
    <w:p w14:paraId="14CEF587" w14:textId="77777777" w:rsidR="00FE44F4" w:rsidRPr="00FE44F4" w:rsidRDefault="00155F48" w:rsidP="00275634">
      <w:pPr>
        <w:pStyle w:val="DraCorstandard"/>
        <w:rPr>
          <w:lang w:val="it-IT"/>
        </w:rPr>
      </w:pPr>
      <w:r w:rsidRPr="00FE44F4">
        <w:rPr>
          <w:lang w:val="it-IT"/>
        </w:rPr>
        <w:t>Quis sic equum calcaribus torsit, ferum</w:t>
      </w:r>
    </w:p>
    <w:p w14:paraId="4599B530" w14:textId="77777777" w:rsidR="00FE44F4" w:rsidRPr="00FE44F4" w:rsidRDefault="00155F48" w:rsidP="00275634">
      <w:pPr>
        <w:pStyle w:val="DraCorstandard"/>
        <w:rPr>
          <w:lang w:val="it-IT"/>
        </w:rPr>
      </w:pPr>
      <w:r w:rsidRPr="00FE44F4">
        <w:rPr>
          <w:lang w:val="it-IT"/>
        </w:rPr>
        <w:t>Spumantia ore froena mandentem tuis</w:t>
      </w:r>
    </w:p>
    <w:p w14:paraId="15407DC1" w14:textId="72A9F9AA" w:rsidR="00FE44F4" w:rsidRPr="00FE44F4" w:rsidRDefault="00A5429A" w:rsidP="00275634">
      <w:pPr>
        <w:pStyle w:val="DraCorstandard"/>
        <w:rPr>
          <w:lang w:val="fr-FR"/>
        </w:rPr>
      </w:pPr>
      <w:r w:rsidRPr="00A5429A">
        <w:rPr>
          <w:rStyle w:val="DraCorlinenumber"/>
        </w:rPr>
        <w:t>820</w:t>
      </w:r>
      <w:r w:rsidR="00155F48" w:rsidRPr="00FE44F4">
        <w:rPr>
          <w:lang w:val="fr-FR"/>
        </w:rPr>
        <w:t xml:space="preserve"> Tantùm lupatis subditum, vni seßilem</w:t>
      </w:r>
    </w:p>
    <w:p w14:paraId="36E3EDBA" w14:textId="543B8234" w:rsidR="00FE44F4" w:rsidRPr="004C29BF" w:rsidRDefault="004C29BF" w:rsidP="00275634">
      <w:pPr>
        <w:pStyle w:val="DraCorstandard"/>
        <w:rPr>
          <w:lang w:val="en-GB"/>
        </w:rPr>
      </w:pPr>
      <w:r w:rsidRPr="004C29BF">
        <w:rPr>
          <w:lang w:val="en-GB"/>
        </w:rPr>
        <w:t>Tibi? nec illo I</w:t>
      </w:r>
      <w:r w:rsidR="00155F48" w:rsidRPr="004C29BF">
        <w:rPr>
          <w:lang w:val="en-GB"/>
        </w:rPr>
        <w:t>onathas ibat minor,</w:t>
      </w:r>
    </w:p>
    <w:p w14:paraId="329462A0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 xml:space="preserve">(Mi frater! </w:t>
      </w:r>
      <w:r w:rsidRPr="00FE44F4">
        <w:rPr>
          <w:rFonts w:cstheme="minorHAnsi"/>
          <w:lang w:val="de-DE"/>
        </w:rPr>
        <w:t>ô</w:t>
      </w:r>
      <w:r w:rsidRPr="00FE44F4">
        <w:rPr>
          <w:lang w:val="de-DE"/>
        </w:rPr>
        <w:t xml:space="preserve"> mi Ionatha! </w:t>
      </w:r>
      <w:r w:rsidRPr="00FE44F4">
        <w:rPr>
          <w:rFonts w:cstheme="minorHAnsi"/>
          <w:lang w:val="de-DE"/>
        </w:rPr>
        <w:t>ô</w:t>
      </w:r>
      <w:r w:rsidRPr="00FE44F4">
        <w:rPr>
          <w:lang w:val="de-DE"/>
        </w:rPr>
        <w:t xml:space="preserve"> amor! dolor!)</w:t>
      </w:r>
    </w:p>
    <w:p w14:paraId="4D21AC89" w14:textId="77777777" w:rsidR="00FE44F4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lastRenderedPageBreak/>
        <w:t>Mauortis ille pullus, &amp; belli timor.</w:t>
      </w:r>
    </w:p>
    <w:p w14:paraId="2A3065A5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it-IT"/>
        </w:rPr>
        <w:t xml:space="preserve">Mi frater!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mi Ionatha!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amor! </w:t>
      </w:r>
      <w:r w:rsidRPr="00872240">
        <w:rPr>
          <w:lang w:val="en-US"/>
        </w:rPr>
        <w:t>Dolor!</w:t>
      </w:r>
    </w:p>
    <w:p w14:paraId="401F8ABE" w14:textId="77777777" w:rsidR="00FE44F4" w:rsidRDefault="00155F48" w:rsidP="00275634">
      <w:pPr>
        <w:pStyle w:val="DraCorstandard"/>
        <w:rPr>
          <w:lang w:val="en-US"/>
        </w:rPr>
      </w:pPr>
      <w:r w:rsidRPr="00872240">
        <w:rPr>
          <w:lang w:val="en-US"/>
        </w:rPr>
        <w:t>Heu! super amorem Virginum ridens mihi!</w:t>
      </w:r>
    </w:p>
    <w:p w14:paraId="34BCC00B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>Meis ocellis carior! lumen meum!</w:t>
      </w:r>
    </w:p>
    <w:p w14:paraId="150D6B25" w14:textId="77777777" w:rsidR="00FE44F4" w:rsidRPr="00FE44F4" w:rsidRDefault="00155F48" w:rsidP="00275634">
      <w:pPr>
        <w:pStyle w:val="DraCorstandard"/>
        <w:rPr>
          <w:lang w:val="de-DE"/>
        </w:rPr>
      </w:pPr>
      <w:r w:rsidRPr="00FE44F4">
        <w:rPr>
          <w:lang w:val="de-DE"/>
        </w:rPr>
        <w:t xml:space="preserve">Mi frater! </w:t>
      </w:r>
      <w:r w:rsidRPr="00FE44F4">
        <w:rPr>
          <w:rFonts w:cstheme="minorHAnsi"/>
          <w:lang w:val="de-DE"/>
        </w:rPr>
        <w:t>ô</w:t>
      </w:r>
      <w:r w:rsidRPr="00FE44F4">
        <w:rPr>
          <w:lang w:val="de-DE"/>
        </w:rPr>
        <w:t xml:space="preserve"> mi Ionatha! </w:t>
      </w:r>
      <w:r w:rsidRPr="00FE44F4">
        <w:rPr>
          <w:rFonts w:cstheme="minorHAnsi"/>
          <w:lang w:val="de-DE"/>
        </w:rPr>
        <w:t>ô</w:t>
      </w:r>
      <w:r w:rsidRPr="00FE44F4">
        <w:rPr>
          <w:lang w:val="de-DE"/>
        </w:rPr>
        <w:t xml:space="preserve"> amor! dolor!</w:t>
      </w:r>
    </w:p>
    <w:p w14:paraId="6D66B131" w14:textId="77777777" w:rsidR="00FE44F4" w:rsidRPr="00FE44F4" w:rsidRDefault="00155F48" w:rsidP="00275634">
      <w:pPr>
        <w:pStyle w:val="DraCorstandard"/>
        <w:rPr>
          <w:lang w:val="fr-FR"/>
        </w:rPr>
      </w:pPr>
      <w:r w:rsidRPr="00FE44F4">
        <w:rPr>
          <w:lang w:val="fr-FR"/>
        </w:rPr>
        <w:t xml:space="preserve">Heu! pars meorum viscerum! </w:t>
      </w:r>
      <w:r w:rsidRPr="00FE44F4">
        <w:rPr>
          <w:rFonts w:cstheme="minorHAnsi"/>
          <w:lang w:val="fr-FR"/>
        </w:rPr>
        <w:t>ô</w:t>
      </w:r>
      <w:r w:rsidRPr="00FE44F4">
        <w:rPr>
          <w:lang w:val="fr-FR"/>
        </w:rPr>
        <w:t xml:space="preserve"> iecur meum!</w:t>
      </w:r>
    </w:p>
    <w:p w14:paraId="659A0619" w14:textId="77777777" w:rsidR="009C2028" w:rsidRDefault="00155F48" w:rsidP="00275634">
      <w:pPr>
        <w:pStyle w:val="DraCorstandard"/>
        <w:rPr>
          <w:lang w:val="it-IT"/>
        </w:rPr>
      </w:pPr>
      <w:r w:rsidRPr="00872240">
        <w:rPr>
          <w:lang w:val="it-IT"/>
        </w:rPr>
        <w:t xml:space="preserve">Mi frater!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mi Ionatha! </w:t>
      </w:r>
      <w:r w:rsidRPr="00872240">
        <w:rPr>
          <w:rFonts w:cstheme="minorHAnsi"/>
          <w:lang w:val="it-IT"/>
        </w:rPr>
        <w:t>ô</w:t>
      </w:r>
      <w:r w:rsidRPr="00872240">
        <w:rPr>
          <w:lang w:val="it-IT"/>
        </w:rPr>
        <w:t xml:space="preserve"> amor! dolor!</w:t>
      </w:r>
    </w:p>
    <w:p w14:paraId="2237C016" w14:textId="24D5F843" w:rsidR="00155F48" w:rsidRPr="00667A67" w:rsidRDefault="00155F48" w:rsidP="00275634">
      <w:pPr>
        <w:pStyle w:val="DraCorstandard"/>
        <w:rPr>
          <w:rStyle w:val="DraCorstagedirectionsetc"/>
        </w:rPr>
      </w:pPr>
      <w:r w:rsidRPr="00667A67">
        <w:rPr>
          <w:rStyle w:val="DraCorstagedirectionsetc"/>
        </w:rPr>
        <w:t>FINIS.</w:t>
      </w:r>
    </w:p>
    <w:sectPr w:rsidR="00155F48" w:rsidRPr="00667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48"/>
    <w:rsid w:val="00046B49"/>
    <w:rsid w:val="000B0A8D"/>
    <w:rsid w:val="000F746D"/>
    <w:rsid w:val="00155F48"/>
    <w:rsid w:val="001E3439"/>
    <w:rsid w:val="00275634"/>
    <w:rsid w:val="004C29BF"/>
    <w:rsid w:val="005D7536"/>
    <w:rsid w:val="005E49AC"/>
    <w:rsid w:val="00667A67"/>
    <w:rsid w:val="006D3BCA"/>
    <w:rsid w:val="00782151"/>
    <w:rsid w:val="00872240"/>
    <w:rsid w:val="00885C63"/>
    <w:rsid w:val="00966029"/>
    <w:rsid w:val="009C2028"/>
    <w:rsid w:val="009C279D"/>
    <w:rsid w:val="009E2D80"/>
    <w:rsid w:val="00A5429A"/>
    <w:rsid w:val="00AC4539"/>
    <w:rsid w:val="00AD150A"/>
    <w:rsid w:val="00AD4FFA"/>
    <w:rsid w:val="00B40C3C"/>
    <w:rsid w:val="00BF1CCD"/>
    <w:rsid w:val="00D354D9"/>
    <w:rsid w:val="00DC0B3A"/>
    <w:rsid w:val="00ED570A"/>
    <w:rsid w:val="00F56279"/>
    <w:rsid w:val="00F673EB"/>
    <w:rsid w:val="00F80E5B"/>
    <w:rsid w:val="00FB7FED"/>
    <w:rsid w:val="00FD2E6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D23ECF"/>
  <w15:chartTrackingRefBased/>
  <w15:docId w15:val="{CF237BD3-8501-4583-AD4F-8DA06BF0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C4539"/>
    <w:pPr>
      <w:suppressAutoHyphens/>
    </w:pPr>
    <w:rPr>
      <w:rFonts w:eastAsia="Times New Roman"/>
      <w:kern w:val="0"/>
      <w:lang w:val="de-DE" w:eastAsia="en-GB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AC4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C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C4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C4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C4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C4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C4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C4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C4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  <w:rsid w:val="00AC4539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AC4539"/>
  </w:style>
  <w:style w:type="character" w:customStyle="1" w:styleId="Nadpis1Char">
    <w:name w:val="Nadpis 1 Char"/>
    <w:basedOn w:val="Standardnpsmoodstavce"/>
    <w:link w:val="Nadpis1"/>
    <w:uiPriority w:val="9"/>
    <w:rsid w:val="00AC453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de-DE" w:eastAsia="en-GB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C45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DE" w:eastAsia="en-GB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C4539"/>
    <w:rPr>
      <w:rFonts w:eastAsiaTheme="majorEastAsia" w:cstheme="majorBidi"/>
      <w:color w:val="2F5496" w:themeColor="accent1" w:themeShade="BF"/>
      <w:kern w:val="0"/>
      <w:sz w:val="28"/>
      <w:szCs w:val="28"/>
      <w:lang w:val="de-DE" w:eastAsia="en-GB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C4539"/>
    <w:rPr>
      <w:rFonts w:eastAsiaTheme="majorEastAsia" w:cstheme="majorBidi"/>
      <w:i/>
      <w:iCs/>
      <w:color w:val="2F5496" w:themeColor="accent1" w:themeShade="BF"/>
      <w:kern w:val="0"/>
      <w:lang w:val="de-DE" w:eastAsia="en-GB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C4539"/>
    <w:rPr>
      <w:rFonts w:eastAsiaTheme="majorEastAsia" w:cstheme="majorBidi"/>
      <w:color w:val="2F5496" w:themeColor="accent1" w:themeShade="BF"/>
      <w:kern w:val="0"/>
      <w:lang w:val="de-DE" w:eastAsia="en-GB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C4539"/>
    <w:rPr>
      <w:rFonts w:eastAsiaTheme="majorEastAsia" w:cstheme="majorBidi"/>
      <w:i/>
      <w:iCs/>
      <w:color w:val="595959" w:themeColor="text1" w:themeTint="A6"/>
      <w:kern w:val="0"/>
      <w:lang w:val="de-DE" w:eastAsia="en-GB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C4539"/>
    <w:rPr>
      <w:rFonts w:eastAsiaTheme="majorEastAsia" w:cstheme="majorBidi"/>
      <w:color w:val="595959" w:themeColor="text1" w:themeTint="A6"/>
      <w:kern w:val="0"/>
      <w:lang w:val="de-DE" w:eastAsia="en-GB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C4539"/>
    <w:rPr>
      <w:rFonts w:eastAsiaTheme="majorEastAsia" w:cstheme="majorBidi"/>
      <w:i/>
      <w:iCs/>
      <w:color w:val="272727" w:themeColor="text1" w:themeTint="D8"/>
      <w:kern w:val="0"/>
      <w:lang w:val="de-DE" w:eastAsia="en-GB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C4539"/>
    <w:rPr>
      <w:rFonts w:eastAsiaTheme="majorEastAsia" w:cstheme="majorBidi"/>
      <w:color w:val="272727" w:themeColor="text1" w:themeTint="D8"/>
      <w:kern w:val="0"/>
      <w:lang w:val="de-DE" w:eastAsia="en-GB"/>
      <w14:ligatures w14:val="none"/>
    </w:rPr>
  </w:style>
  <w:style w:type="paragraph" w:customStyle="1" w:styleId="Heading">
    <w:name w:val="Heading"/>
    <w:basedOn w:val="Normln"/>
    <w:next w:val="Zkladntext"/>
    <w:qFormat/>
    <w:rsid w:val="00AC4539"/>
    <w:pPr>
      <w:keepNext/>
      <w:spacing w:before="240"/>
    </w:pPr>
    <w:rPr>
      <w:rFonts w:ascii="Carlito" w:eastAsia="Noto Sans SC Regular" w:hAnsi="Carlito" w:cs="Noto Sans"/>
      <w:sz w:val="28"/>
      <w:szCs w:val="28"/>
    </w:rPr>
  </w:style>
  <w:style w:type="paragraph" w:styleId="Zkladntext">
    <w:name w:val="Body Text"/>
    <w:basedOn w:val="Normln"/>
    <w:link w:val="ZkladntextChar"/>
    <w:rsid w:val="00AC4539"/>
    <w:pPr>
      <w:spacing w:after="140" w:line="276" w:lineRule="auto"/>
    </w:pPr>
  </w:style>
  <w:style w:type="character" w:customStyle="1" w:styleId="ZkladntextChar">
    <w:name w:val="Základní text Char"/>
    <w:basedOn w:val="Standardnpsmoodstavce"/>
    <w:link w:val="Zkladntext"/>
    <w:rsid w:val="00AC4539"/>
    <w:rPr>
      <w:rFonts w:eastAsia="Times New Roman"/>
      <w:kern w:val="0"/>
      <w:lang w:val="de-DE" w:eastAsia="en-GB"/>
      <w14:ligatures w14:val="none"/>
    </w:rPr>
  </w:style>
  <w:style w:type="paragraph" w:styleId="Seznam">
    <w:name w:val="List"/>
    <w:basedOn w:val="Zkladntext"/>
    <w:rsid w:val="00AC4539"/>
    <w:rPr>
      <w:rFonts w:cs="Noto Sans"/>
    </w:rPr>
  </w:style>
  <w:style w:type="paragraph" w:styleId="Titulek">
    <w:name w:val="caption"/>
    <w:basedOn w:val="Normln"/>
    <w:qFormat/>
    <w:rsid w:val="00AC4539"/>
    <w:pPr>
      <w:suppressLineNumbers/>
      <w:spacing w:before="120"/>
    </w:pPr>
    <w:rPr>
      <w:rFonts w:cs="Noto Sans"/>
      <w:i/>
      <w:iCs/>
    </w:rPr>
  </w:style>
  <w:style w:type="paragraph" w:customStyle="1" w:styleId="Index">
    <w:name w:val="Index"/>
    <w:basedOn w:val="Normln"/>
    <w:qFormat/>
    <w:rsid w:val="00AC4539"/>
    <w:pPr>
      <w:suppressLineNumbers/>
    </w:pPr>
    <w:rPr>
      <w:rFonts w:cs="Noto Sans"/>
    </w:rPr>
  </w:style>
  <w:style w:type="paragraph" w:styleId="Prosttext">
    <w:name w:val="Plain Text"/>
    <w:basedOn w:val="Normln"/>
    <w:link w:val="ProsttextChar"/>
    <w:semiHidden/>
    <w:qFormat/>
    <w:rsid w:val="00AC4539"/>
    <w:rPr>
      <w:rFonts w:ascii="Courier New" w:hAnsi="Courier New" w:cs="Courier New"/>
    </w:rPr>
  </w:style>
  <w:style w:type="character" w:customStyle="1" w:styleId="ProsttextChar">
    <w:name w:val="Prostý text Char"/>
    <w:basedOn w:val="Standardnpsmoodstavce"/>
    <w:link w:val="Prosttext"/>
    <w:semiHidden/>
    <w:rsid w:val="00AC4539"/>
    <w:rPr>
      <w:rFonts w:ascii="Courier New" w:eastAsia="Times New Roman" w:hAnsi="Courier New" w:cs="Courier New"/>
      <w:kern w:val="0"/>
      <w:lang w:val="de-DE" w:eastAsia="en-GB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AC4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C4539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en-GB"/>
      <w14:ligatures w14:val="none"/>
    </w:rPr>
  </w:style>
  <w:style w:type="paragraph" w:styleId="Podtitul">
    <w:name w:val="Subtitle"/>
    <w:basedOn w:val="Normln"/>
    <w:next w:val="Normln"/>
    <w:link w:val="PodtitulChar"/>
    <w:uiPriority w:val="11"/>
    <w:qFormat/>
    <w:rsid w:val="00AC4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AC453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de-DE" w:eastAsia="en-GB"/>
      <w14:ligatures w14:val="none"/>
    </w:rPr>
  </w:style>
  <w:style w:type="paragraph" w:styleId="Citt">
    <w:name w:val="Quote"/>
    <w:basedOn w:val="Normln"/>
    <w:next w:val="Normln"/>
    <w:link w:val="CittChar"/>
    <w:uiPriority w:val="29"/>
    <w:qFormat/>
    <w:rsid w:val="00AC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C4539"/>
    <w:rPr>
      <w:rFonts w:eastAsia="Times New Roman"/>
      <w:i/>
      <w:iCs/>
      <w:color w:val="404040" w:themeColor="text1" w:themeTint="BF"/>
      <w:kern w:val="0"/>
      <w:lang w:val="de-DE" w:eastAsia="en-GB"/>
      <w14:ligatures w14:val="none"/>
    </w:rPr>
  </w:style>
  <w:style w:type="paragraph" w:styleId="Odstavecseseznamem">
    <w:name w:val="List Paragraph"/>
    <w:basedOn w:val="Normln"/>
    <w:uiPriority w:val="34"/>
    <w:qFormat/>
    <w:rsid w:val="00AC453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C453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C4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C4539"/>
    <w:rPr>
      <w:rFonts w:eastAsia="Times New Roman"/>
      <w:i/>
      <w:iCs/>
      <w:color w:val="2F5496" w:themeColor="accent1" w:themeShade="BF"/>
      <w:kern w:val="0"/>
      <w:lang w:val="de-DE" w:eastAsia="en-GB"/>
      <w14:ligatures w14:val="none"/>
    </w:rPr>
  </w:style>
  <w:style w:type="character" w:styleId="Odkazintenzivn">
    <w:name w:val="Intense Reference"/>
    <w:basedOn w:val="Standardnpsmoodstavce"/>
    <w:uiPriority w:val="32"/>
    <w:qFormat/>
    <w:rsid w:val="00AC4539"/>
    <w:rPr>
      <w:b/>
      <w:bCs/>
      <w:smallCaps/>
      <w:color w:val="2F5496" w:themeColor="accent1" w:themeShade="BF"/>
      <w:spacing w:val="5"/>
    </w:rPr>
  </w:style>
  <w:style w:type="paragraph" w:customStyle="1" w:styleId="DraCorstandard">
    <w:name w:val="DraCor standard"/>
    <w:qFormat/>
    <w:rsid w:val="00AC4539"/>
    <w:pPr>
      <w:spacing w:after="120" w:line="360" w:lineRule="auto"/>
    </w:pPr>
    <w:rPr>
      <w:rFonts w:ascii="Times New Roman" w:hAnsi="Times New Roman" w:cs="Times New Roman"/>
      <w:sz w:val="24"/>
      <w:szCs w:val="20"/>
      <w:lang w:val="la-Latn"/>
    </w:rPr>
  </w:style>
  <w:style w:type="paragraph" w:customStyle="1" w:styleId="DraCormetadata">
    <w:name w:val="DraCor metadata"/>
    <w:qFormat/>
    <w:rsid w:val="00AC4539"/>
    <w:pPr>
      <w:spacing w:after="0" w:line="360" w:lineRule="auto"/>
    </w:pPr>
    <w:rPr>
      <w:rFonts w:ascii="Arial" w:hAnsi="Arial" w:cs="Times New Roman"/>
      <w:sz w:val="24"/>
      <w:szCs w:val="20"/>
      <w:lang w:val="la-Latn"/>
    </w:rPr>
  </w:style>
  <w:style w:type="paragraph" w:customStyle="1" w:styleId="DraCoradditions">
    <w:name w:val="DraCor additions"/>
    <w:qFormat/>
    <w:rsid w:val="00AC4539"/>
    <w:pPr>
      <w:spacing w:after="120" w:line="360" w:lineRule="auto"/>
    </w:pPr>
    <w:rPr>
      <w:rFonts w:ascii="Arial" w:hAnsi="Arial" w:cs="Times New Roman"/>
      <w:color w:val="0099FF"/>
      <w:sz w:val="24"/>
      <w:szCs w:val="20"/>
      <w:lang w:val="en-GB"/>
    </w:rPr>
  </w:style>
  <w:style w:type="paragraph" w:customStyle="1" w:styleId="DraCorhead">
    <w:name w:val="DraCor head"/>
    <w:qFormat/>
    <w:rsid w:val="00AC4539"/>
    <w:pPr>
      <w:spacing w:after="120" w:line="360" w:lineRule="auto"/>
    </w:pPr>
    <w:rPr>
      <w:rFonts w:ascii="Arial" w:hAnsi="Arial" w:cs="Times New Roman"/>
      <w:color w:val="A74FFF"/>
      <w:sz w:val="28"/>
      <w:szCs w:val="20"/>
      <w:lang w:val="la-Latn"/>
    </w:rPr>
  </w:style>
  <w:style w:type="character" w:customStyle="1" w:styleId="DraCorcharactername">
    <w:name w:val="DraCor character name"/>
    <w:uiPriority w:val="1"/>
    <w:qFormat/>
    <w:rsid w:val="00AC4539"/>
    <w:rPr>
      <w:rFonts w:ascii="Arial" w:hAnsi="Arial"/>
      <w:noProof w:val="0"/>
      <w:color w:val="FF3B3B"/>
      <w:sz w:val="24"/>
      <w:lang w:val="la-Latn"/>
    </w:rPr>
  </w:style>
  <w:style w:type="character" w:customStyle="1" w:styleId="DraCorroledescription">
    <w:name w:val="DraCor role description"/>
    <w:uiPriority w:val="1"/>
    <w:qFormat/>
    <w:rsid w:val="00AC4539"/>
    <w:rPr>
      <w:rFonts w:ascii="Arial" w:hAnsi="Arial"/>
      <w:noProof w:val="0"/>
      <w:color w:val="D09E00"/>
      <w:sz w:val="24"/>
      <w:lang w:val="la-Latn"/>
    </w:rPr>
  </w:style>
  <w:style w:type="character" w:customStyle="1" w:styleId="DraCorstagedirectionsetc">
    <w:name w:val="DraCor stage directions etc."/>
    <w:uiPriority w:val="1"/>
    <w:qFormat/>
    <w:rsid w:val="00AC4539"/>
    <w:rPr>
      <w:rFonts w:ascii="Arial" w:hAnsi="Arial"/>
      <w:noProof w:val="0"/>
      <w:color w:val="EE7700"/>
      <w:sz w:val="24"/>
      <w:lang w:val="la-Latn"/>
    </w:rPr>
  </w:style>
  <w:style w:type="character" w:customStyle="1" w:styleId="DraCorspeakerattribution">
    <w:name w:val="DraCor speaker attribution"/>
    <w:uiPriority w:val="1"/>
    <w:qFormat/>
    <w:rsid w:val="00AC4539"/>
    <w:rPr>
      <w:rFonts w:ascii="Arial" w:hAnsi="Arial"/>
      <w:noProof w:val="0"/>
      <w:color w:val="00C800"/>
      <w:sz w:val="24"/>
      <w:lang w:val="la-Latn"/>
    </w:rPr>
  </w:style>
  <w:style w:type="character" w:customStyle="1" w:styleId="DraCorforeignlanguage">
    <w:name w:val="DraCor foreign language"/>
    <w:uiPriority w:val="1"/>
    <w:qFormat/>
    <w:rsid w:val="00AC4539"/>
    <w:rPr>
      <w:rFonts w:ascii="Arial" w:hAnsi="Arial"/>
      <w:noProof w:val="0"/>
      <w:color w:val="15C0DD"/>
      <w:sz w:val="24"/>
      <w:lang w:val="la-Latn"/>
    </w:rPr>
  </w:style>
  <w:style w:type="character" w:customStyle="1" w:styleId="DraCorlinenumber">
    <w:name w:val="DraCor line number"/>
    <w:uiPriority w:val="1"/>
    <w:qFormat/>
    <w:rsid w:val="00AC4539"/>
    <w:rPr>
      <w:rFonts w:ascii="Arial" w:hAnsi="Arial"/>
      <w:noProof w:val="0"/>
      <w:color w:val="00C49F"/>
      <w:sz w:val="24"/>
      <w:lang w:val="la-Latn"/>
    </w:rPr>
  </w:style>
  <w:style w:type="character" w:customStyle="1" w:styleId="DraCorpagebreak">
    <w:name w:val="DraCor page break"/>
    <w:uiPriority w:val="1"/>
    <w:qFormat/>
    <w:rsid w:val="00AC4539"/>
    <w:rPr>
      <w:rFonts w:ascii="Arial" w:hAnsi="Arial"/>
      <w:noProof w:val="0"/>
      <w:color w:val="5B9BD5" w:themeColor="accent5"/>
      <w:sz w:val="24"/>
      <w:lang w:val="la-Latn"/>
    </w:rPr>
  </w:style>
  <w:style w:type="character" w:customStyle="1" w:styleId="DraCormarkversepart">
    <w:name w:val="DraCor mark verse part"/>
    <w:basedOn w:val="Standardnpsmoodstavce"/>
    <w:uiPriority w:val="1"/>
    <w:qFormat/>
    <w:rsid w:val="00AC4539"/>
    <w:rPr>
      <w:noProof w:val="0"/>
      <w:color w:val="FF00FF"/>
      <w:lang w:val="en-GB"/>
    </w:rPr>
  </w:style>
  <w:style w:type="table" w:styleId="Mkatabulky">
    <w:name w:val="Table Grid"/>
    <w:basedOn w:val="Normlntabulka"/>
    <w:uiPriority w:val="59"/>
    <w:rsid w:val="00AC4539"/>
    <w:pPr>
      <w:spacing w:after="0" w:line="240" w:lineRule="auto"/>
    </w:pPr>
    <w:rPr>
      <w:kern w:val="0"/>
      <w:lang w:val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odkaz">
    <w:name w:val="Hyperlink"/>
    <w:basedOn w:val="Standardnpsmoodstavce"/>
    <w:uiPriority w:val="99"/>
    <w:unhideWhenUsed/>
    <w:rsid w:val="009E2D80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D15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nl/books?id=3Wg-AAAAcAA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V\Downloads\2025-05-21%20NeoLatDraCor%20style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2025-05-21 NeoLatDraCor stylesheet</Template>
  <TotalTime>327</TotalTime>
  <Pages>41</Pages>
  <Words>5013</Words>
  <Characters>29578</Characters>
  <Application>Microsoft Office Word</Application>
  <DocSecurity>0</DocSecurity>
  <Lines>246</Lines>
  <Paragraphs>69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Kateřina</cp:lastModifiedBy>
  <cp:revision>15</cp:revision>
  <dcterms:created xsi:type="dcterms:W3CDTF">2024-11-30T16:01:00Z</dcterms:created>
  <dcterms:modified xsi:type="dcterms:W3CDTF">2025-05-22T13:05:00Z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af3c0c4b-18c6-4901-bc7f-fda19c4b4158</vt:lpwstr>
  </property>
</Properties>
</file>